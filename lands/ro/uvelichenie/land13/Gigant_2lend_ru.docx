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"lt1": "</w:t>
      </w:r>
      <w:proofErr w:type="spellStart"/>
      <w:r w:rsidRPr="00B411DF">
        <w:rPr>
          <w:lang w:val="en-US"/>
        </w:rPr>
        <w:t>Гель</w:t>
      </w:r>
      <w:proofErr w:type="spellEnd"/>
      <w:r w:rsidRPr="00B411DF">
        <w:rPr>
          <w:lang w:val="en-US"/>
        </w:rPr>
        <w:t xml:space="preserve"> </w:t>
      </w:r>
      <w:proofErr w:type="spellStart"/>
      <w:r w:rsidRPr="00B411DF">
        <w:rPr>
          <w:lang w:val="en-US"/>
        </w:rPr>
        <w:t>для</w:t>
      </w:r>
      <w:proofErr w:type="spellEnd"/>
      <w:r w:rsidRPr="00B411DF">
        <w:rPr>
          <w:lang w:val="en-US"/>
        </w:rPr>
        <w:t xml:space="preserve">&lt;div&gt;&lt;span&gt; </w:t>
      </w:r>
      <w:proofErr w:type="spellStart"/>
      <w:r w:rsidRPr="00B411DF">
        <w:rPr>
          <w:lang w:val="en-US"/>
        </w:rPr>
        <w:t>увеличения</w:t>
      </w:r>
      <w:proofErr w:type="spellEnd"/>
      <w:r w:rsidRPr="00B411DF">
        <w:rPr>
          <w:lang w:val="en-US"/>
        </w:rPr>
        <w:t>&lt;/span&gt; &lt;/div&gt;&lt;div class=\"d-flex flex-wrap align-items-center\"&gt;&lt;div&gt;</w:t>
      </w:r>
      <w:proofErr w:type="spellStart"/>
      <w:r w:rsidRPr="00B411DF">
        <w:rPr>
          <w:lang w:val="en-US"/>
        </w:rPr>
        <w:t>члена</w:t>
      </w:r>
      <w:proofErr w:type="spellEnd"/>
      <w:r w:rsidRPr="00B411DF">
        <w:rPr>
          <w:lang w:val="en-US"/>
        </w:rPr>
        <w:t>&lt;/div&gt;&lt;div class=\"title-</w:t>
      </w:r>
      <w:proofErr w:type="spellStart"/>
      <w:r w:rsidRPr="00B411DF">
        <w:rPr>
          <w:lang w:val="en-US"/>
        </w:rPr>
        <w:t>box__sub</w:t>
      </w:r>
      <w:proofErr w:type="spellEnd"/>
      <w:r w:rsidRPr="00B411DF">
        <w:rPr>
          <w:lang w:val="en-US"/>
        </w:rPr>
        <w:t xml:space="preserve"> ml-3\"&gt;+5 </w:t>
      </w:r>
      <w:proofErr w:type="spellStart"/>
      <w:r w:rsidRPr="00B411DF">
        <w:rPr>
          <w:lang w:val="en-US"/>
        </w:rPr>
        <w:t>см</w:t>
      </w:r>
      <w:proofErr w:type="spellEnd"/>
      <w:r w:rsidRPr="00B411DF">
        <w:rPr>
          <w:lang w:val="en-US"/>
        </w:rPr>
        <w:t xml:space="preserve"> </w:t>
      </w:r>
      <w:proofErr w:type="spellStart"/>
      <w:r w:rsidRPr="00B411DF">
        <w:rPr>
          <w:lang w:val="en-US"/>
        </w:rPr>
        <w:t>за</w:t>
      </w:r>
      <w:proofErr w:type="spellEnd"/>
      <w:r w:rsidRPr="00B411DF">
        <w:rPr>
          <w:lang w:val="en-US"/>
        </w:rPr>
        <w:t xml:space="preserve"> </w:t>
      </w:r>
      <w:proofErr w:type="spellStart"/>
      <w:r w:rsidRPr="00B411DF">
        <w:rPr>
          <w:lang w:val="en-US"/>
        </w:rPr>
        <w:t>месяц</w:t>
      </w:r>
      <w:proofErr w:type="spellEnd"/>
      <w:r w:rsidRPr="00B411DF">
        <w:rPr>
          <w:lang w:val="en-US"/>
        </w:rPr>
        <w:t xml:space="preserve">&lt;span&gt; </w:t>
      </w:r>
      <w:proofErr w:type="spellStart"/>
      <w:r w:rsidRPr="00B411DF">
        <w:rPr>
          <w:lang w:val="en-US"/>
        </w:rPr>
        <w:t>железно</w:t>
      </w:r>
      <w:proofErr w:type="spellEnd"/>
      <w:r w:rsidRPr="00B411DF">
        <w:rPr>
          <w:lang w:val="en-US"/>
        </w:rPr>
        <w:t>&lt;/span&gt; &lt;/div&gt;&lt;/div&gt;",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2": "УВЕЛИЧИВАЕТ&lt;</w:t>
      </w:r>
      <w:r w:rsidRPr="00B411DF">
        <w:rPr>
          <w:lang w:val="en-US"/>
        </w:rPr>
        <w:t>span</w:t>
      </w:r>
      <w:r w:rsidRPr="00B411DF">
        <w:t>&gt; член в длине и объеме&lt;/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3": "ПРОДЛЕВАЕТ&lt;</w:t>
      </w:r>
      <w:r w:rsidRPr="00B411DF">
        <w:rPr>
          <w:lang w:val="en-US"/>
        </w:rPr>
        <w:t>span</w:t>
      </w:r>
      <w:r w:rsidRPr="00B411DF">
        <w:t>&gt; оргазмы в 3 раза&lt;/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4": "УСИЛИВАЕТ&lt;</w:t>
      </w:r>
      <w:r w:rsidRPr="00B411DF">
        <w:rPr>
          <w:lang w:val="en-US"/>
        </w:rPr>
        <w:t>span</w:t>
      </w:r>
      <w:r w:rsidRPr="00B411DF">
        <w:t>&gt; ощущения от секса&lt;/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5": "ДОСТАВЛЯЕТ&lt;</w:t>
      </w:r>
      <w:r w:rsidRPr="00B411DF">
        <w:rPr>
          <w:lang w:val="en-US"/>
        </w:rPr>
        <w:t>span</w:t>
      </w:r>
      <w:r w:rsidRPr="00B411DF">
        <w:t>&gt; партнерше неземное удовольствие&lt;/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6": "рекомендует",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7": "ВПЕРВЫЕ В ЕВРОПЕ! -",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8": "ВПЕРВЫЕ В ЕВРОПЕ! -",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9": "Закажите сейчас со&lt;</w:t>
      </w:r>
      <w:r w:rsidRPr="00B411DF">
        <w:rPr>
          <w:lang w:val="en-US"/>
        </w:rPr>
        <w:t>span</w:t>
      </w:r>
      <w:r w:rsidRPr="00B411DF">
        <w:t>&gt; скидкой&lt;/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"lt10": "&lt;b class=\"</w:t>
      </w:r>
      <w:proofErr w:type="spellStart"/>
      <w:r w:rsidRPr="00B411DF">
        <w:rPr>
          <w:lang w:val="en-US"/>
        </w:rPr>
        <w:t>hoursSH</w:t>
      </w:r>
      <w:proofErr w:type="spellEnd"/>
      <w:r w:rsidRPr="00B411DF">
        <w:rPr>
          <w:lang w:val="en-US"/>
        </w:rPr>
        <w:t xml:space="preserve">\"&gt;00&lt;/b&gt; </w:t>
      </w:r>
      <w:proofErr w:type="spellStart"/>
      <w:r w:rsidRPr="00B411DF">
        <w:rPr>
          <w:lang w:val="en-US"/>
        </w:rPr>
        <w:t>Часов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"lt11": ":",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"lt12": "&lt;b class=\"</w:t>
      </w:r>
      <w:proofErr w:type="spellStart"/>
      <w:r w:rsidRPr="00B411DF">
        <w:rPr>
          <w:lang w:val="en-US"/>
        </w:rPr>
        <w:t>minutesSH</w:t>
      </w:r>
      <w:proofErr w:type="spellEnd"/>
      <w:r w:rsidRPr="00B411DF">
        <w:rPr>
          <w:lang w:val="en-US"/>
        </w:rPr>
        <w:t xml:space="preserve">\"&gt;11&lt;/b&gt; </w:t>
      </w:r>
      <w:proofErr w:type="spellStart"/>
      <w:r w:rsidRPr="00B411DF">
        <w:rPr>
          <w:lang w:val="en-US"/>
        </w:rPr>
        <w:t>Минут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"lt13": ":",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"lt14": "&lt;b class=\"</w:t>
      </w:r>
      <w:proofErr w:type="spellStart"/>
      <w:r w:rsidRPr="00B411DF">
        <w:rPr>
          <w:lang w:val="en-US"/>
        </w:rPr>
        <w:t>secondsSH</w:t>
      </w:r>
      <w:proofErr w:type="spellEnd"/>
      <w:r w:rsidRPr="00B411DF">
        <w:rPr>
          <w:lang w:val="en-US"/>
        </w:rPr>
        <w:t xml:space="preserve">\"&gt;43&lt;/b&gt; </w:t>
      </w:r>
      <w:proofErr w:type="spellStart"/>
      <w:r w:rsidRPr="00B411DF">
        <w:rPr>
          <w:lang w:val="en-US"/>
        </w:rPr>
        <w:t>Секунд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16": "Ваше имя:",</w:t>
      </w:r>
    </w:p>
    <w:p w:rsidR="00B411DF" w:rsidRPr="00B411DF" w:rsidRDefault="00B411DF" w:rsidP="00B411DF"/>
    <w:p w:rsidR="00B411DF" w:rsidRPr="00B411DF" w:rsidRDefault="00B411DF" w:rsidP="00B411DF">
      <w:r w:rsidRPr="00B411DF">
        <w:lastRenderedPageBreak/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17": "Ваш телефон:",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18": "УВЕЛИЧИТЬ ЧЛЕН",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19": "Инновационная технология&lt;</w:t>
      </w:r>
      <w:r w:rsidRPr="00B411DF">
        <w:rPr>
          <w:lang w:val="en-US"/>
        </w:rPr>
        <w:t>span</w:t>
      </w:r>
      <w:r w:rsidRPr="00B411DF">
        <w:t>&gt; безоперационного увеличения члена&lt;/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 xml:space="preserve">20": "При повышении температуры тела посредством интенсивного трения </w:t>
      </w:r>
      <w:proofErr w:type="spellStart"/>
      <w:r w:rsidRPr="00B411DF">
        <w:t>микрогранулы</w:t>
      </w:r>
      <w:proofErr w:type="spellEnd"/>
      <w:r w:rsidRPr="00B411DF">
        <w:t xml:space="preserve"> в составе </w:t>
      </w:r>
      <w:proofErr w:type="gramStart"/>
      <w:r w:rsidRPr="00B411DF">
        <w:t xml:space="preserve">геля  </w:t>
      </w:r>
      <w:r w:rsidRPr="00B411DF">
        <w:rPr>
          <w:lang w:val="en-US"/>
        </w:rPr>
        <w:t>XX</w:t>
      </w:r>
      <w:proofErr w:type="gramEnd"/>
      <w:r w:rsidRPr="00B411DF">
        <w:t xml:space="preserve">  проникают в нервные окончания и ткани члена, что приводит к естественному увеличению его объема.",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 xml:space="preserve">21": "При этом продолжительность секса увеличивается, в среднем, на 17 </w:t>
      </w:r>
      <w:proofErr w:type="gramStart"/>
      <w:r w:rsidRPr="00B411DF">
        <w:t>минут.&lt;</w:t>
      </w:r>
      <w:proofErr w:type="gramEnd"/>
      <w:r w:rsidRPr="00B411DF">
        <w:rPr>
          <w:lang w:val="en-US"/>
        </w:rPr>
        <w:t>span</w:t>
      </w:r>
      <w:r w:rsidRPr="00B411DF">
        <w:t>&gt; Фантастические оргазмы обеспечены обоим!&lt;/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22": "До",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23": "После",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24": "РАЗМЕР&lt;</w:t>
      </w:r>
      <w:r w:rsidRPr="00B411DF">
        <w:rPr>
          <w:lang w:val="en-US"/>
        </w:rPr>
        <w:t>span</w:t>
      </w:r>
      <w:r w:rsidRPr="00B411DF">
        <w:t xml:space="preserve">&gt; </w:t>
      </w:r>
      <w:proofErr w:type="gramStart"/>
      <w:r w:rsidRPr="00B411DF">
        <w:t>РЕШАЕТ!&lt;</w:t>
      </w:r>
      <w:proofErr w:type="gramEnd"/>
      <w:r w:rsidRPr="00B411DF">
        <w:t>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 xml:space="preserve">25": "Большой член – половина успеха в сексе. Вы можете стараться удовлетворить женщину оральными ласками, часами искать заветную точку </w:t>
      </w:r>
      <w:proofErr w:type="gramStart"/>
      <w:r w:rsidRPr="00B411DF">
        <w:rPr>
          <w:lang w:val="en-US"/>
        </w:rPr>
        <w:t>G</w:t>
      </w:r>
      <w:r w:rsidRPr="00B411DF">
        <w:t>...</w:t>
      </w:r>
      <w:proofErr w:type="gramEnd"/>
      <w:r w:rsidRPr="00B411DF">
        <w:t>&lt;</w:t>
      </w:r>
      <w:r w:rsidRPr="00B411DF">
        <w:rPr>
          <w:lang w:val="en-US"/>
        </w:rPr>
        <w:t>span</w:t>
      </w:r>
      <w:r w:rsidRPr="00B411DF">
        <w:t>&gt; А можете просто увеличить член и НАВСЕГДА избавиться от осечек в постели!&lt;/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26": "Уверенность в своей мужской силе",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27": "Гарантированный оргазм партнерши",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28": "Открытость к экспериментам в постели",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29": "Быстрый результат",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30": "Продолжительный и качественный секс",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31": "УВЕЛИЧИТЬ ЧЛЕН",</w:t>
      </w:r>
    </w:p>
    <w:p w:rsidR="00B411DF" w:rsidRPr="00B411DF" w:rsidRDefault="00B411DF" w:rsidP="00B411DF"/>
    <w:p w:rsidR="00B411DF" w:rsidRPr="00B411DF" w:rsidRDefault="00B411DF" w:rsidP="00B411DF">
      <w:r w:rsidRPr="00B411DF">
        <w:t>"</w:t>
      </w:r>
      <w:proofErr w:type="spellStart"/>
      <w:r w:rsidRPr="00B411DF">
        <w:rPr>
          <w:lang w:val="en-US"/>
        </w:rPr>
        <w:t>lt</w:t>
      </w:r>
      <w:proofErr w:type="spellEnd"/>
      <w:r w:rsidRPr="00B411DF">
        <w:t>32": "КАК РАБОТАЕТ&lt;</w:t>
      </w:r>
      <w:proofErr w:type="gramStart"/>
      <w:r w:rsidRPr="00B411DF">
        <w:rPr>
          <w:lang w:val="en-US"/>
        </w:rPr>
        <w:t>span</w:t>
      </w:r>
      <w:r w:rsidRPr="00B411DF">
        <w:t xml:space="preserve">&gt;  </w:t>
      </w:r>
      <w:r w:rsidRPr="00B411DF">
        <w:rPr>
          <w:lang w:val="en-US"/>
        </w:rPr>
        <w:t>XX</w:t>
      </w:r>
      <w:proofErr w:type="gramEnd"/>
      <w:r w:rsidRPr="00B411DF">
        <w:t xml:space="preserve"> ?&lt;/</w:t>
      </w:r>
      <w:r w:rsidRPr="00B411DF">
        <w:rPr>
          <w:lang w:val="en-US"/>
        </w:rPr>
        <w:t>span</w:t>
      </w:r>
      <w:r w:rsidRPr="00B411DF">
        <w:t>&gt; ",</w:t>
      </w:r>
    </w:p>
    <w:p w:rsidR="00B411DF" w:rsidRPr="00B411DF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33": " </w:t>
      </w:r>
      <w:proofErr w:type="gramStart"/>
      <w:r w:rsidRPr="00B411DF">
        <w:rPr>
          <w:lang w:val="en-US"/>
        </w:rPr>
        <w:t>XX</w:t>
      </w:r>
      <w:r w:rsidRPr="00CF477E">
        <w:t xml:space="preserve">  состоит</w:t>
      </w:r>
      <w:proofErr w:type="gramEnd"/>
      <w:r w:rsidRPr="00CF477E">
        <w:t xml:space="preserve"> из компонентов&lt;</w:t>
      </w:r>
      <w:r w:rsidRPr="00B411DF">
        <w:rPr>
          <w:lang w:val="en-US"/>
        </w:rPr>
        <w:t>span</w:t>
      </w:r>
      <w:r w:rsidRPr="00CF477E">
        <w:t>&gt; растительного происхождения.&lt;/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34": "Уникальная технология \"заморозки\" клеток растений позволяет сохранить их свойства в активной фазе длительное время. Это позволяет получить максимальную пользу от средства и добиться желаемого увеличения члена без операционного вмешательства.",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35": "&lt;</w:t>
      </w:r>
      <w:proofErr w:type="spellStart"/>
      <w:r w:rsidRPr="00B411DF">
        <w:rPr>
          <w:lang w:val="en-US"/>
        </w:rPr>
        <w:t>img</w:t>
      </w:r>
      <w:proofErr w:type="spellEnd"/>
      <w:r w:rsidRPr="00CF477E">
        <w:t xml:space="preserve"> </w:t>
      </w:r>
      <w:r w:rsidRPr="00B411DF">
        <w:rPr>
          <w:lang w:val="en-US"/>
        </w:rPr>
        <w:t>class</w:t>
      </w:r>
      <w:r w:rsidRPr="00CF477E">
        <w:t>=\"</w:t>
      </w:r>
      <w:proofErr w:type="spellStart"/>
      <w:r w:rsidRPr="00B411DF">
        <w:rPr>
          <w:lang w:val="en-US"/>
        </w:rPr>
        <w:t>obj</w:t>
      </w:r>
      <w:proofErr w:type="spellEnd"/>
      <w:r w:rsidRPr="00CF477E">
        <w:t xml:space="preserve"> </w:t>
      </w:r>
      <w:proofErr w:type="spellStart"/>
      <w:r w:rsidRPr="00B411DF">
        <w:rPr>
          <w:lang w:val="en-US"/>
        </w:rPr>
        <w:t>obj</w:t>
      </w:r>
      <w:proofErr w:type="spellEnd"/>
      <w:r w:rsidRPr="00CF477E">
        <w:t xml:space="preserve">_10\" </w:t>
      </w:r>
      <w:proofErr w:type="spellStart"/>
      <w:r w:rsidRPr="00B411DF">
        <w:rPr>
          <w:lang w:val="en-US"/>
        </w:rPr>
        <w:t>src</w:t>
      </w:r>
      <w:proofErr w:type="spellEnd"/>
      <w:r w:rsidRPr="00CF477E">
        <w:t>=\"</w:t>
      </w:r>
      <w:proofErr w:type="spellStart"/>
      <w:r w:rsidRPr="00B411DF">
        <w:rPr>
          <w:lang w:val="en-US"/>
        </w:rPr>
        <w:t>img</w:t>
      </w:r>
      <w:proofErr w:type="spellEnd"/>
      <w:r w:rsidRPr="00CF477E">
        <w:t>/</w:t>
      </w:r>
      <w:r w:rsidRPr="00B411DF">
        <w:rPr>
          <w:lang w:val="en-US"/>
        </w:rPr>
        <w:t>how</w:t>
      </w:r>
      <w:r w:rsidRPr="00CF477E">
        <w:t>-</w:t>
      </w:r>
      <w:r w:rsidRPr="00B411DF">
        <w:rPr>
          <w:lang w:val="en-US"/>
        </w:rPr>
        <w:t>arrow</w:t>
      </w:r>
      <w:r w:rsidRPr="00CF477E">
        <w:t>.</w:t>
      </w:r>
      <w:proofErr w:type="spellStart"/>
      <w:r w:rsidRPr="00B411DF">
        <w:rPr>
          <w:lang w:val="en-US"/>
        </w:rPr>
        <w:t>png</w:t>
      </w:r>
      <w:proofErr w:type="spellEnd"/>
      <w:r w:rsidRPr="00CF477E">
        <w:t>\</w:t>
      </w:r>
      <w:proofErr w:type="gramStart"/>
      <w:r w:rsidRPr="00CF477E">
        <w:t>"&gt;&lt;</w:t>
      </w:r>
      <w:proofErr w:type="gramEnd"/>
      <w:r w:rsidRPr="00B411DF">
        <w:rPr>
          <w:lang w:val="en-US"/>
        </w:rPr>
        <w:t>span</w:t>
      </w:r>
      <w:r w:rsidRPr="00CF477E">
        <w:t xml:space="preserve"> </w:t>
      </w:r>
      <w:r w:rsidRPr="00B411DF">
        <w:rPr>
          <w:lang w:val="en-US"/>
        </w:rPr>
        <w:t>class</w:t>
      </w:r>
      <w:r w:rsidRPr="00CF477E">
        <w:t>=\"</w:t>
      </w:r>
      <w:r w:rsidRPr="00B411DF">
        <w:rPr>
          <w:lang w:val="en-US"/>
        </w:rPr>
        <w:t>d</w:t>
      </w:r>
      <w:r w:rsidRPr="00CF477E">
        <w:t>-</w:t>
      </w:r>
      <w:r w:rsidRPr="00B411DF">
        <w:rPr>
          <w:lang w:val="en-US"/>
        </w:rPr>
        <w:t>inline</w:t>
      </w:r>
      <w:r w:rsidRPr="00CF477E">
        <w:t xml:space="preserve">\"&gt;Активные компоненты геля  </w:t>
      </w:r>
      <w:r w:rsidRPr="00B411DF">
        <w:rPr>
          <w:lang w:val="en-US"/>
        </w:rPr>
        <w:t>XX</w:t>
      </w:r>
      <w:r w:rsidRPr="00CF477E">
        <w:t xml:space="preserve">  начинают свое действие при увеличении температуры&lt;/</w:t>
      </w:r>
      <w:r w:rsidRPr="00B411DF">
        <w:rPr>
          <w:lang w:val="en-US"/>
        </w:rPr>
        <w:t>span</w:t>
      </w:r>
      <w:r w:rsidRPr="00CF477E">
        <w:t>&gt; (контакте с кожей) и непосредственном контакте с кислородом.",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36": "Разогрейте гель в ладонях, активировав его действие, и получите </w:t>
      </w:r>
      <w:proofErr w:type="spellStart"/>
      <w:r w:rsidRPr="00CF477E">
        <w:t>мощнейщий</w:t>
      </w:r>
      <w:proofErr w:type="spellEnd"/>
      <w:r w:rsidRPr="00CF477E">
        <w:t xml:space="preserve"> коктейль для увеличения пениса фактически прямиком из лабораторных условий!",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37": "4 недели и ты –&lt;</w:t>
      </w:r>
      <w:r w:rsidRPr="00B411DF">
        <w:rPr>
          <w:lang w:val="en-US"/>
        </w:rPr>
        <w:t>span</w:t>
      </w:r>
      <w:r w:rsidRPr="00CF477E">
        <w:t>&gt; альфа-самец&lt;/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38": "+1-1,5 см",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39": "1 неделя",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40": "&lt;</w:t>
      </w:r>
      <w:r w:rsidRPr="00B411DF">
        <w:rPr>
          <w:lang w:val="en-US"/>
        </w:rPr>
        <w:t>span</w:t>
      </w:r>
      <w:r w:rsidRPr="00CF477E">
        <w:t>&gt; БОНУС:&lt;/</w:t>
      </w:r>
      <w:r w:rsidRPr="00B411DF">
        <w:rPr>
          <w:lang w:val="en-US"/>
        </w:rPr>
        <w:t>span</w:t>
      </w:r>
      <w:r w:rsidRPr="00CF477E">
        <w:t>&gt; усиливается либидо, увеличивается выносливость в постели",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41": "+2-3,5 см",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42": "2 неделя",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43": "&lt;</w:t>
      </w:r>
      <w:r w:rsidRPr="00B411DF">
        <w:rPr>
          <w:lang w:val="en-US"/>
        </w:rPr>
        <w:t>span</w:t>
      </w:r>
      <w:r w:rsidRPr="00CF477E">
        <w:t>&gt; БОНУС:&lt;/</w:t>
      </w:r>
      <w:r w:rsidRPr="00B411DF">
        <w:rPr>
          <w:lang w:val="en-US"/>
        </w:rPr>
        <w:t>span</w:t>
      </w:r>
      <w:r w:rsidRPr="00CF477E">
        <w:t>&gt; секс становится ярким и эмоциональным, оргазм можно контролировать",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44": "+3,5-5,5 см",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45": "3 неделя",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46": "&lt;</w:t>
      </w:r>
      <w:r w:rsidRPr="00B411DF">
        <w:rPr>
          <w:lang w:val="en-US"/>
        </w:rPr>
        <w:t>span</w:t>
      </w:r>
      <w:r w:rsidRPr="00CF477E">
        <w:t>&gt; БОНУС:&lt;/</w:t>
      </w:r>
      <w:r w:rsidRPr="00B411DF">
        <w:rPr>
          <w:lang w:val="en-US"/>
        </w:rPr>
        <w:t>span</w:t>
      </w:r>
      <w:r w:rsidRPr="00CF477E">
        <w:t>&gt; 100% эрекция – даже после тяжелого рабочего дня ты будешь заниматься сексом столько, сколько захочешь",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47": "+5-7 см",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48": "4 неделя",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49": "&lt;</w:t>
      </w:r>
      <w:r w:rsidRPr="00B411DF">
        <w:rPr>
          <w:lang w:val="en-US"/>
        </w:rPr>
        <w:t>span</w:t>
      </w:r>
      <w:r w:rsidRPr="00CF477E">
        <w:t>&gt; БОНУС:&lt;/</w:t>
      </w:r>
      <w:r w:rsidRPr="00B411DF">
        <w:rPr>
          <w:lang w:val="en-US"/>
        </w:rPr>
        <w:t>span</w:t>
      </w:r>
      <w:r w:rsidRPr="00CF477E">
        <w:t>&gt; каменная эрекция, фантастическая выносливость и яркие оргазмы",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50": "Натуральный и безопасный состав",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51": "100% эффект",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52": "Увеличение в длине и </w:t>
      </w:r>
      <w:proofErr w:type="spellStart"/>
      <w:r w:rsidRPr="00CF477E">
        <w:t>обьеме</w:t>
      </w:r>
      <w:proofErr w:type="spellEnd"/>
      <w:r w:rsidRPr="00CF477E">
        <w:t>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53": "Профилактика </w:t>
      </w:r>
      <w:proofErr w:type="spellStart"/>
      <w:r w:rsidRPr="00CF477E">
        <w:t>эректильной</w:t>
      </w:r>
      <w:proofErr w:type="spellEnd"/>
      <w:r w:rsidRPr="00CF477E">
        <w:t xml:space="preserve"> дисфункции",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54": "Что дает применение&lt;</w:t>
      </w:r>
      <w:proofErr w:type="gramStart"/>
      <w:r w:rsidRPr="00B411DF">
        <w:rPr>
          <w:lang w:val="en-US"/>
        </w:rPr>
        <w:t>span</w:t>
      </w:r>
      <w:r w:rsidRPr="00CF477E">
        <w:t xml:space="preserve">&gt;  </w:t>
      </w:r>
      <w:r w:rsidRPr="00B411DF">
        <w:rPr>
          <w:lang w:val="en-US"/>
        </w:rPr>
        <w:t>XX</w:t>
      </w:r>
      <w:proofErr w:type="gramEnd"/>
      <w:r w:rsidRPr="00CF477E">
        <w:t xml:space="preserve"> ?&lt;/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55": "Уверенность в своих силах",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56": "Отсутствие побочных явлений",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57": "</w:t>
      </w:r>
      <w:proofErr w:type="spellStart"/>
      <w:r w:rsidRPr="00CF477E">
        <w:t>Пожизненый</w:t>
      </w:r>
      <w:proofErr w:type="spellEnd"/>
      <w:r w:rsidRPr="00CF477E">
        <w:t xml:space="preserve"> результат",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58": "Возможность удовлетворить КАЖДУЮ",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59": "Мнение&lt;</w:t>
      </w:r>
      <w:r w:rsidRPr="00B411DF">
        <w:rPr>
          <w:lang w:val="en-US"/>
        </w:rPr>
        <w:t>span</w:t>
      </w:r>
      <w:r w:rsidRPr="00CF477E">
        <w:t>&gt; эксперта&lt;/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60": "Как врач с многолетним опытом работы я видел проблемы побочных эффектов от некачественных препаратов, мазей и помп. Кроме того, я лично наблюдал пациентов после операции увеличения полового члена. Должен признать, что страдания таких людей, </w:t>
      </w:r>
      <w:r w:rsidRPr="00CF477E">
        <w:lastRenderedPageBreak/>
        <w:t>обращавшихся в клинику, не поддаются описанию. Искренне рад, что с появлением препарата Гигант количество пациентов с болями в половом члене уменьшилось в разы.",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61": "По независимым исследованиям было выявлено, что средняя длина полового органа увеличилась с 13 до 18 сантиметров.",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62": "Это настоящий прорыв в области сексологии. Я рекомендую Гигант как проверенное и гарантированно эффективное средство!",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63": "Джон </w:t>
      </w:r>
      <w:proofErr w:type="gramStart"/>
      <w:r w:rsidRPr="00CF477E">
        <w:t>Эпштейн,&lt;</w:t>
      </w:r>
      <w:proofErr w:type="gramEnd"/>
      <w:r w:rsidRPr="00B411DF">
        <w:rPr>
          <w:lang w:val="en-US"/>
        </w:rPr>
        <w:t>span</w:t>
      </w:r>
      <w:r w:rsidRPr="00CF477E">
        <w:t>&gt; врач высшей квалификационной категории, д.м.н., профессор, уролог&lt;/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64": "42%",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65": "Не могут получить оргазм из-за недостаточной длины члена",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66": "Не против того, чтобы партнер увеличил член любым способом",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67": "Удовлетворены размером члена партнера",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68": "46%",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69": "12%",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70": "Эффективность&lt;</w:t>
      </w:r>
      <w:r w:rsidRPr="00B411DF">
        <w:rPr>
          <w:lang w:val="en-US"/>
        </w:rPr>
        <w:t>span</w:t>
      </w:r>
      <w:r w:rsidRPr="00CF477E">
        <w:t>&gt; подтверждена&lt;/</w:t>
      </w:r>
      <w:r w:rsidRPr="00B411DF">
        <w:rPr>
          <w:lang w:val="en-US"/>
        </w:rPr>
        <w:t>span</w:t>
      </w:r>
      <w:r w:rsidRPr="00CF477E">
        <w:t>&gt; клинически",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71": "Когда дело доходит до хорошего секса, женщины часто говорят, что размер не имеет значения, главное техника. Вы действительно в это верите?",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72": "81% сексуальных фантазий женщин связаны с БОЛЬШИМ ЧЛЕНОМ. А 93% признались, что они хотят, чтобы их партнер имеет пенис длиннее и ТОЛЩЕ.",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73": "Пока ты только </w:t>
      </w:r>
      <w:proofErr w:type="gramStart"/>
      <w:r w:rsidRPr="00CF477E">
        <w:t>думаешь,&lt;</w:t>
      </w:r>
      <w:proofErr w:type="gramEnd"/>
      <w:r w:rsidRPr="00B411DF">
        <w:rPr>
          <w:lang w:val="en-US"/>
        </w:rPr>
        <w:t>span</w:t>
      </w:r>
      <w:r w:rsidRPr="00CF477E">
        <w:t xml:space="preserve"> </w:t>
      </w:r>
      <w:r w:rsidRPr="00B411DF">
        <w:rPr>
          <w:lang w:val="en-US"/>
        </w:rPr>
        <w:t>class</w:t>
      </w:r>
      <w:r w:rsidRPr="00CF477E">
        <w:t>=\"</w:t>
      </w:r>
      <w:r w:rsidRPr="00B411DF">
        <w:rPr>
          <w:lang w:val="en-US"/>
        </w:rPr>
        <w:t>d</w:t>
      </w:r>
      <w:r w:rsidRPr="00CF477E">
        <w:t>-</w:t>
      </w:r>
      <w:r w:rsidRPr="00B411DF">
        <w:rPr>
          <w:lang w:val="en-US"/>
        </w:rPr>
        <w:t>inline</w:t>
      </w:r>
      <w:r w:rsidRPr="00CF477E">
        <w:t>\"&gt;другие уже вовсю пользуются!&lt;/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lastRenderedPageBreak/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74": "до",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75": "после",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76": "</w:t>
      </w:r>
      <w:proofErr w:type="gramStart"/>
      <w:r w:rsidRPr="00CF477E">
        <w:t>Михаэль,&lt;</w:t>
      </w:r>
      <w:proofErr w:type="gramEnd"/>
      <w:r w:rsidRPr="00B411DF">
        <w:rPr>
          <w:lang w:val="en-US"/>
        </w:rPr>
        <w:t>span</w:t>
      </w:r>
      <w:r w:rsidRPr="00CF477E">
        <w:t>&gt; 32 года&lt;/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77": "У меня был член стандартных размеров – 14 см, никогда по поводу его длины не заморачивался. Бывшая постаралась, чтобы подорвать мою самооценку. Плюс 6 см за полтора месяца - и теперь я обладатель 20 сантиметрового ствола! Это победа!",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78": "Рейтинг",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79": "до",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80": "после",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81": "</w:t>
      </w:r>
      <w:proofErr w:type="gramStart"/>
      <w:r w:rsidRPr="00CF477E">
        <w:t>Антонио,&lt;</w:t>
      </w:r>
      <w:proofErr w:type="gramEnd"/>
      <w:r w:rsidRPr="00B411DF">
        <w:rPr>
          <w:lang w:val="en-US"/>
        </w:rPr>
        <w:t>span</w:t>
      </w:r>
      <w:r w:rsidRPr="00CF477E">
        <w:t>&gt; 45 лет&lt;/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82": "Недавно познакомился с барышней почти на 20 лет моложе. Переживал, что отобьет ее какой-нить темпераментный ее же ровесник. Изучал вопрос, решил </w:t>
      </w:r>
      <w:proofErr w:type="gramStart"/>
      <w:r w:rsidRPr="00CF477E">
        <w:t xml:space="preserve">попробовать  </w:t>
      </w:r>
      <w:r w:rsidRPr="00B411DF">
        <w:rPr>
          <w:lang w:val="en-US"/>
        </w:rPr>
        <w:t>XX</w:t>
      </w:r>
      <w:proofErr w:type="gramEnd"/>
      <w:r w:rsidRPr="00CF477E">
        <w:t xml:space="preserve"> . Короче, пофиг ей теперь на темпераментных ровесников, когда мой член 23 сантиметра!",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83": "Рейтинг",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84": "до",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85": "после",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86": </w:t>
      </w:r>
      <w:r w:rsidR="007A71E2" w:rsidRPr="007A71E2">
        <w:t>"</w:t>
      </w:r>
      <w:proofErr w:type="gramStart"/>
      <w:r w:rsidR="007A71E2" w:rsidRPr="007A71E2">
        <w:t>Алекс,&lt;</w:t>
      </w:r>
      <w:proofErr w:type="spellStart"/>
      <w:proofErr w:type="gramEnd"/>
      <w:r w:rsidR="007A71E2" w:rsidRPr="007A71E2">
        <w:t>span</w:t>
      </w:r>
      <w:proofErr w:type="spellEnd"/>
      <w:r w:rsidR="007A71E2" w:rsidRPr="007A71E2">
        <w:t>&gt; 37 лет&lt;/</w:t>
      </w:r>
      <w:proofErr w:type="spellStart"/>
      <w:r w:rsidR="007A71E2" w:rsidRPr="007A71E2">
        <w:t>span</w:t>
      </w:r>
      <w:proofErr w:type="spellEnd"/>
      <w:r w:rsidR="007A71E2" w:rsidRPr="007A71E2">
        <w:t>&gt;</w:t>
      </w:r>
      <w:bookmarkStart w:id="0" w:name="_GoBack"/>
      <w:r w:rsidR="007A71E2" w:rsidRPr="007A71E2">
        <w:t xml:space="preserve"> </w:t>
      </w:r>
      <w:bookmarkEnd w:id="0"/>
      <w:r w:rsidR="007A71E2" w:rsidRPr="007A71E2">
        <w:t>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 xml:space="preserve">87": "Перепробовал много средств, но только от этого геля член не только стоит, но и с каждым днем становится больше в размере! Да и сам процесс секса не как под </w:t>
      </w:r>
      <w:proofErr w:type="spellStart"/>
      <w:r w:rsidRPr="00CF477E">
        <w:t>виагрой</w:t>
      </w:r>
      <w:proofErr w:type="spellEnd"/>
      <w:r w:rsidRPr="00CF477E">
        <w:t>, а чувственно, нежно и приводит в восторг мою партнёршу.",</w:t>
      </w:r>
    </w:p>
    <w:p w:rsidR="00B411DF" w:rsidRPr="00CF477E" w:rsidRDefault="00B411DF" w:rsidP="00B411DF"/>
    <w:p w:rsidR="00B411DF" w:rsidRPr="00CF477E" w:rsidRDefault="00B411DF" w:rsidP="00B411DF">
      <w:r w:rsidRPr="00CF477E">
        <w:lastRenderedPageBreak/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88": "Рейтинг",</w:t>
      </w:r>
    </w:p>
    <w:p w:rsidR="00B411DF" w:rsidRPr="00CF477E" w:rsidRDefault="00B411DF" w:rsidP="00B411DF"/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90": "Гель для&lt;</w:t>
      </w:r>
      <w:r w:rsidRPr="00B411DF">
        <w:rPr>
          <w:lang w:val="en-US"/>
        </w:rPr>
        <w:t>div</w:t>
      </w:r>
      <w:r w:rsidRPr="00CF477E">
        <w:t>&gt;&lt;</w:t>
      </w:r>
      <w:r w:rsidRPr="00B411DF">
        <w:rPr>
          <w:lang w:val="en-US"/>
        </w:rPr>
        <w:t>span</w:t>
      </w:r>
      <w:r w:rsidRPr="00CF477E">
        <w:t>&gt; увеличения&lt;/</w:t>
      </w:r>
      <w:r w:rsidRPr="00B411DF">
        <w:rPr>
          <w:lang w:val="en-US"/>
        </w:rPr>
        <w:t>span</w:t>
      </w:r>
      <w:r w:rsidRPr="00CF477E">
        <w:t>&gt; &lt;/</w:t>
      </w:r>
      <w:proofErr w:type="gramStart"/>
      <w:r w:rsidRPr="00B411DF">
        <w:rPr>
          <w:lang w:val="en-US"/>
        </w:rPr>
        <w:t>div</w:t>
      </w:r>
      <w:r w:rsidRPr="00CF477E">
        <w:t>&gt;&lt;</w:t>
      </w:r>
      <w:proofErr w:type="gramEnd"/>
      <w:r w:rsidRPr="00B411DF">
        <w:rPr>
          <w:lang w:val="en-US"/>
        </w:rPr>
        <w:t>div</w:t>
      </w:r>
      <w:r w:rsidRPr="00CF477E">
        <w:t xml:space="preserve"> </w:t>
      </w:r>
      <w:r w:rsidRPr="00B411DF">
        <w:rPr>
          <w:lang w:val="en-US"/>
        </w:rPr>
        <w:t>class</w:t>
      </w:r>
      <w:r w:rsidRPr="00CF477E">
        <w:t>=\"</w:t>
      </w:r>
      <w:r w:rsidRPr="00B411DF">
        <w:rPr>
          <w:lang w:val="en-US"/>
        </w:rPr>
        <w:t>d</w:t>
      </w:r>
      <w:r w:rsidRPr="00CF477E">
        <w:t>-</w:t>
      </w:r>
      <w:r w:rsidRPr="00B411DF">
        <w:rPr>
          <w:lang w:val="en-US"/>
        </w:rPr>
        <w:t>flex</w:t>
      </w:r>
      <w:r w:rsidRPr="00CF477E">
        <w:t xml:space="preserve"> </w:t>
      </w:r>
      <w:proofErr w:type="spellStart"/>
      <w:r w:rsidRPr="00B411DF">
        <w:rPr>
          <w:lang w:val="en-US"/>
        </w:rPr>
        <w:t>flex</w:t>
      </w:r>
      <w:proofErr w:type="spellEnd"/>
      <w:r w:rsidRPr="00CF477E">
        <w:t>-</w:t>
      </w:r>
      <w:r w:rsidRPr="00B411DF">
        <w:rPr>
          <w:lang w:val="en-US"/>
        </w:rPr>
        <w:t>wrap</w:t>
      </w:r>
      <w:r w:rsidRPr="00CF477E">
        <w:t xml:space="preserve"> </w:t>
      </w:r>
      <w:r w:rsidRPr="00B411DF">
        <w:rPr>
          <w:lang w:val="en-US"/>
        </w:rPr>
        <w:t>align</w:t>
      </w:r>
      <w:r w:rsidRPr="00CF477E">
        <w:t>-</w:t>
      </w:r>
      <w:r w:rsidRPr="00B411DF">
        <w:rPr>
          <w:lang w:val="en-US"/>
        </w:rPr>
        <w:t>items</w:t>
      </w:r>
      <w:r w:rsidRPr="00CF477E">
        <w:t>-</w:t>
      </w:r>
      <w:r w:rsidRPr="00B411DF">
        <w:rPr>
          <w:lang w:val="en-US"/>
        </w:rPr>
        <w:t>center</w:t>
      </w:r>
      <w:r w:rsidRPr="00CF477E">
        <w:t>\"&gt;&lt;</w:t>
      </w:r>
      <w:r w:rsidRPr="00B411DF">
        <w:rPr>
          <w:lang w:val="en-US"/>
        </w:rPr>
        <w:t>div</w:t>
      </w:r>
      <w:r w:rsidRPr="00CF477E">
        <w:t>&gt;члена&lt;/</w:t>
      </w:r>
      <w:r w:rsidRPr="00B411DF">
        <w:rPr>
          <w:lang w:val="en-US"/>
        </w:rPr>
        <w:t>div</w:t>
      </w:r>
      <w:r w:rsidRPr="00CF477E">
        <w:t>&gt;&lt;</w:t>
      </w:r>
      <w:r w:rsidRPr="00B411DF">
        <w:rPr>
          <w:lang w:val="en-US"/>
        </w:rPr>
        <w:t>div</w:t>
      </w:r>
      <w:r w:rsidRPr="00CF477E">
        <w:t xml:space="preserve"> </w:t>
      </w:r>
      <w:r w:rsidRPr="00B411DF">
        <w:rPr>
          <w:lang w:val="en-US"/>
        </w:rPr>
        <w:t>class</w:t>
      </w:r>
      <w:r w:rsidRPr="00CF477E">
        <w:t>=\"</w:t>
      </w:r>
      <w:r w:rsidRPr="00B411DF">
        <w:rPr>
          <w:lang w:val="en-US"/>
        </w:rPr>
        <w:t>title</w:t>
      </w:r>
      <w:r w:rsidRPr="00CF477E">
        <w:t>-</w:t>
      </w:r>
      <w:r w:rsidRPr="00B411DF">
        <w:rPr>
          <w:lang w:val="en-US"/>
        </w:rPr>
        <w:t>box</w:t>
      </w:r>
      <w:r w:rsidRPr="00CF477E">
        <w:t>__</w:t>
      </w:r>
      <w:r w:rsidRPr="00B411DF">
        <w:rPr>
          <w:lang w:val="en-US"/>
        </w:rPr>
        <w:t>sub</w:t>
      </w:r>
      <w:r w:rsidRPr="00CF477E">
        <w:t xml:space="preserve"> </w:t>
      </w:r>
      <w:r w:rsidRPr="00B411DF">
        <w:rPr>
          <w:lang w:val="en-US"/>
        </w:rPr>
        <w:t>ml</w:t>
      </w:r>
      <w:r w:rsidRPr="00CF477E">
        <w:t>-3\"&gt;+5 см за месяц&lt;</w:t>
      </w:r>
      <w:r w:rsidRPr="00B411DF">
        <w:rPr>
          <w:lang w:val="en-US"/>
        </w:rPr>
        <w:t>span</w:t>
      </w:r>
      <w:r w:rsidRPr="00CF477E">
        <w:t>&gt; железно&lt;/</w:t>
      </w:r>
      <w:r w:rsidRPr="00B411DF">
        <w:rPr>
          <w:lang w:val="en-US"/>
        </w:rPr>
        <w:t>span</w:t>
      </w:r>
      <w:r w:rsidRPr="00CF477E">
        <w:t>&gt; &lt;/</w:t>
      </w:r>
      <w:r w:rsidRPr="00B411DF">
        <w:rPr>
          <w:lang w:val="en-US"/>
        </w:rPr>
        <w:t>div</w:t>
      </w:r>
      <w:r w:rsidRPr="00CF477E">
        <w:t>&gt;&lt;/</w:t>
      </w:r>
      <w:r w:rsidRPr="00B411DF">
        <w:rPr>
          <w:lang w:val="en-US"/>
        </w:rPr>
        <w:t>div</w:t>
      </w:r>
      <w:r w:rsidRPr="00CF477E">
        <w:t>&gt;",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91": "УВЕЛИЧИВАЕТ&lt;</w:t>
      </w:r>
      <w:r w:rsidRPr="00B411DF">
        <w:rPr>
          <w:lang w:val="en-US"/>
        </w:rPr>
        <w:t>span</w:t>
      </w:r>
      <w:r w:rsidRPr="00CF477E">
        <w:t>&gt; член в длине и объеме&lt;/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92": "ПРОДЛЕВАЕТ&lt;</w:t>
      </w:r>
      <w:r w:rsidRPr="00B411DF">
        <w:rPr>
          <w:lang w:val="en-US"/>
        </w:rPr>
        <w:t>span</w:t>
      </w:r>
      <w:r w:rsidRPr="00CF477E">
        <w:t>&gt; оргазмы в 3 раза&lt;/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93": "УСИЛИВАЕТ&lt;</w:t>
      </w:r>
      <w:r w:rsidRPr="00B411DF">
        <w:rPr>
          <w:lang w:val="en-US"/>
        </w:rPr>
        <w:t>span</w:t>
      </w:r>
      <w:r w:rsidRPr="00CF477E">
        <w:t>&gt; ощущения от секса&lt;/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94": "ДОСТАВЛЯЕТ&lt;</w:t>
      </w:r>
      <w:r w:rsidRPr="00B411DF">
        <w:rPr>
          <w:lang w:val="en-US"/>
        </w:rPr>
        <w:t>span</w:t>
      </w:r>
      <w:r w:rsidRPr="00CF477E">
        <w:t>&gt; партнерше неземное удовольствие&lt;/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95": "рекомендует",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96": "ВПЕРВЫЕ В ЕВРОПЕ! -",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97": "ВПЕРВЫЕ В ЕВРОПЕ! -",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98": "Закажите сейчас со&lt;</w:t>
      </w:r>
      <w:r w:rsidRPr="00B411DF">
        <w:rPr>
          <w:lang w:val="en-US"/>
        </w:rPr>
        <w:t>span</w:t>
      </w:r>
      <w:r w:rsidRPr="00CF477E">
        <w:t>&gt; скидкой&lt;/</w:t>
      </w:r>
      <w:r w:rsidRPr="00B411DF">
        <w:rPr>
          <w:lang w:val="en-US"/>
        </w:rPr>
        <w:t>span</w:t>
      </w:r>
      <w:r w:rsidRPr="00CF477E">
        <w:t>&gt; ",</w:t>
      </w:r>
    </w:p>
    <w:p w:rsidR="00B411DF" w:rsidRPr="00CF477E" w:rsidRDefault="00B411DF" w:rsidP="00B411DF"/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"lt99": "&lt;b class=\"</w:t>
      </w:r>
      <w:proofErr w:type="spellStart"/>
      <w:r w:rsidRPr="00B411DF">
        <w:rPr>
          <w:lang w:val="en-US"/>
        </w:rPr>
        <w:t>hoursSH</w:t>
      </w:r>
      <w:proofErr w:type="spellEnd"/>
      <w:r w:rsidRPr="00B411DF">
        <w:rPr>
          <w:lang w:val="en-US"/>
        </w:rPr>
        <w:t xml:space="preserve">\"&gt;00&lt;/b&gt; </w:t>
      </w:r>
      <w:proofErr w:type="spellStart"/>
      <w:r w:rsidRPr="00B411DF">
        <w:rPr>
          <w:lang w:val="en-US"/>
        </w:rPr>
        <w:t>Часов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"lt101": "&lt;b class=\"</w:t>
      </w:r>
      <w:proofErr w:type="spellStart"/>
      <w:r w:rsidRPr="00B411DF">
        <w:rPr>
          <w:lang w:val="en-US"/>
        </w:rPr>
        <w:t>minutesSH</w:t>
      </w:r>
      <w:proofErr w:type="spellEnd"/>
      <w:r w:rsidRPr="00B411DF">
        <w:rPr>
          <w:lang w:val="en-US"/>
        </w:rPr>
        <w:t xml:space="preserve">\"&gt;11&lt;/b&gt; </w:t>
      </w:r>
      <w:proofErr w:type="spellStart"/>
      <w:r w:rsidRPr="00B411DF">
        <w:rPr>
          <w:lang w:val="en-US"/>
        </w:rPr>
        <w:t>Минут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  <w:r w:rsidRPr="00B411DF">
        <w:rPr>
          <w:lang w:val="en-US"/>
        </w:rPr>
        <w:t>"lt103": "&lt;b class=\"</w:t>
      </w:r>
      <w:proofErr w:type="spellStart"/>
      <w:r w:rsidRPr="00B411DF">
        <w:rPr>
          <w:lang w:val="en-US"/>
        </w:rPr>
        <w:t>secondsSH</w:t>
      </w:r>
      <w:proofErr w:type="spellEnd"/>
      <w:r w:rsidRPr="00B411DF">
        <w:rPr>
          <w:lang w:val="en-US"/>
        </w:rPr>
        <w:t xml:space="preserve">\"&gt;43&lt;/b&gt; </w:t>
      </w:r>
      <w:proofErr w:type="spellStart"/>
      <w:r w:rsidRPr="00B411DF">
        <w:rPr>
          <w:lang w:val="en-US"/>
        </w:rPr>
        <w:t>Секунд</w:t>
      </w:r>
      <w:proofErr w:type="spellEnd"/>
      <w:r w:rsidRPr="00B411DF">
        <w:rPr>
          <w:lang w:val="en-US"/>
        </w:rPr>
        <w:t>",</w:t>
      </w:r>
    </w:p>
    <w:p w:rsidR="00B411DF" w:rsidRPr="00B411DF" w:rsidRDefault="00B411DF" w:rsidP="00B411DF">
      <w:pPr>
        <w:rPr>
          <w:lang w:val="en-US"/>
        </w:rPr>
      </w:pPr>
    </w:p>
    <w:p w:rsidR="00B411DF" w:rsidRPr="00B411DF" w:rsidRDefault="00B411DF" w:rsidP="00B411DF">
      <w:pPr>
        <w:rPr>
          <w:lang w:val="en-US"/>
        </w:rPr>
      </w:pPr>
    </w:p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105": "Ваше имя:",</w:t>
      </w:r>
    </w:p>
    <w:p w:rsidR="00B411DF" w:rsidRPr="00CF477E" w:rsidRDefault="00B411DF" w:rsidP="00B411DF"/>
    <w:p w:rsidR="00B411DF" w:rsidRPr="00CF477E" w:rsidRDefault="00B411DF" w:rsidP="00B411DF">
      <w:r w:rsidRPr="00CF477E">
        <w:t>"</w:t>
      </w:r>
      <w:proofErr w:type="spellStart"/>
      <w:r w:rsidRPr="00B411DF">
        <w:rPr>
          <w:lang w:val="en-US"/>
        </w:rPr>
        <w:t>lt</w:t>
      </w:r>
      <w:proofErr w:type="spellEnd"/>
      <w:r w:rsidRPr="00CF477E">
        <w:t>106": "Ваш телефон:",</w:t>
      </w:r>
    </w:p>
    <w:p w:rsidR="00B411DF" w:rsidRPr="00CF477E" w:rsidRDefault="00B411DF" w:rsidP="00B411DF"/>
    <w:p w:rsidR="0059174F" w:rsidRPr="00B411DF" w:rsidRDefault="00B411DF" w:rsidP="00B411DF">
      <w:r w:rsidRPr="00B411DF">
        <w:rPr>
          <w:lang w:val="en-US"/>
        </w:rPr>
        <w:t>"lt107": "УВЕЛИЧИТЬ ЧЛЕН"</w:t>
      </w:r>
    </w:p>
    <w:sectPr w:rsidR="0059174F" w:rsidRPr="00B4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3D"/>
    <w:rsid w:val="0049143D"/>
    <w:rsid w:val="0059174F"/>
    <w:rsid w:val="00634CC3"/>
    <w:rsid w:val="007A71E2"/>
    <w:rsid w:val="009200AE"/>
    <w:rsid w:val="009314C8"/>
    <w:rsid w:val="00B411DF"/>
    <w:rsid w:val="00C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364DC-1584-4BB8-A7B9-5A9BA3BD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C866509A</Template>
  <TotalTime>15</TotalTime>
  <Pages>8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Кисляков Евгений Андреевич</dc:creator>
  <cp:keywords/>
  <dc:description/>
  <cp:lastModifiedBy>Кисляков Евгений Андреевич</cp:lastModifiedBy>
  <cp:revision>7</cp:revision>
  <dcterms:created xsi:type="dcterms:W3CDTF">2020-02-10T09:40:00Z</dcterms:created>
  <dcterms:modified xsi:type="dcterms:W3CDTF">2020-02-10T10:00:00Z</dcterms:modified>
</cp:coreProperties>
</file>