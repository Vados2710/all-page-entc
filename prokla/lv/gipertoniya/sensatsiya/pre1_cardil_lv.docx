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11 -->
  <w:body>
    <w:p w:rsidR="00797A49" w:rsidP="00797A49" w14:paraId="1134885B" w14:textId="77777777">
      <w:pPr>
        <w:bidi w:val="0"/>
      </w:pPr>
      <w:r>
        <w:rPr>
          <w:rtl w:val="0"/>
          <w:lang w:val="lv-LV"/>
        </w:rPr>
        <w:t>"lt00": "Sensācija kardioloģijā: izstrādāts preparāts, kas atbrīvos no hipertonijas vienreiz un uz visiem!",</w:t>
      </w:r>
    </w:p>
    <w:p w:rsidR="00797A49" w:rsidP="00797A49" w14:paraId="275FBE89" w14:textId="77777777"/>
    <w:p w:rsidR="00797A49" w:rsidP="00797A49" w14:paraId="1F1D5F72" w14:textId="77777777">
      <w:pPr>
        <w:bidi w:val="0"/>
      </w:pPr>
      <w:r>
        <w:rPr>
          <w:rtl w:val="0"/>
          <w:lang w:val="lv-LV"/>
        </w:rPr>
        <w:t>"lt0": "Pieteikties",</w:t>
      </w:r>
    </w:p>
    <w:p w:rsidR="00797A49" w:rsidP="00797A49" w14:paraId="44E34B71" w14:textId="77777777"/>
    <w:p w:rsidR="00797A49" w:rsidP="00797A49" w14:paraId="5ED1FC46" w14:textId="77777777">
      <w:pPr>
        <w:bidi w:val="0"/>
      </w:pPr>
      <w:r>
        <w:rPr>
          <w:rtl w:val="0"/>
          <w:lang w:val="lv-LV"/>
        </w:rPr>
        <w:t>"lt1": "Multivides komplekts",</w:t>
      </w:r>
    </w:p>
    <w:p w:rsidR="00797A49" w:rsidP="00797A49" w14:paraId="38C7FB8C" w14:textId="77777777"/>
    <w:p w:rsidR="00797A49" w:rsidP="00797A49" w14:paraId="6B09F5D6" w14:textId="77777777">
      <w:pPr>
        <w:bidi w:val="0"/>
      </w:pPr>
      <w:r>
        <w:rPr>
          <w:rtl w:val="0"/>
          <w:lang w:val="lv-LV"/>
        </w:rPr>
        <w:t>"lt2": "Ieguldi tagad",</w:t>
      </w:r>
    </w:p>
    <w:p w:rsidR="00797A49" w:rsidP="00797A49" w14:paraId="7828F39F" w14:textId="77777777"/>
    <w:p w:rsidR="00797A49" w:rsidP="00797A49" w14:paraId="561715B8" w14:textId="77777777">
      <w:pPr>
        <w:bidi w:val="0"/>
      </w:pPr>
      <w:r>
        <w:rPr>
          <w:rtl w:val="0"/>
          <w:lang w:val="lv-LV"/>
        </w:rPr>
        <w:t>"lt3": "Sazināties",</w:t>
      </w:r>
    </w:p>
    <w:p w:rsidR="00797A49" w:rsidP="00797A49" w14:paraId="4EA91088" w14:textId="77777777"/>
    <w:p w:rsidR="00797A49" w:rsidP="00797A49" w14:paraId="46EBFF55" w14:textId="77777777">
      <w:pPr>
        <w:bidi w:val="0"/>
      </w:pPr>
      <w:r>
        <w:rPr>
          <w:rtl w:val="0"/>
          <w:lang w:val="lv-LV"/>
        </w:rPr>
        <w:t>"lt4": "Facebook",</w:t>
      </w:r>
    </w:p>
    <w:p w:rsidR="00797A49" w:rsidP="00797A49" w14:paraId="66AF361F" w14:textId="77777777"/>
    <w:p w:rsidR="00797A49" w:rsidP="00797A49" w14:paraId="6ABC1FB9" w14:textId="77777777">
      <w:pPr>
        <w:bidi w:val="0"/>
      </w:pPr>
      <w:r>
        <w:rPr>
          <w:rtl w:val="0"/>
          <w:lang w:val="lv-LV"/>
        </w:rPr>
        <w:t>"lt5": "Twitter",</w:t>
      </w:r>
    </w:p>
    <w:p w:rsidR="00797A49" w:rsidP="00797A49" w14:paraId="4E19DB97" w14:textId="77777777"/>
    <w:p w:rsidR="00797A49" w:rsidP="00797A49" w14:paraId="510A1276" w14:textId="77777777">
      <w:pPr>
        <w:bidi w:val="0"/>
      </w:pPr>
      <w:r>
        <w:rPr>
          <w:rtl w:val="0"/>
          <w:lang w:val="lv-LV"/>
        </w:rPr>
        <w:t>"lt6": "Instagram",</w:t>
      </w:r>
    </w:p>
    <w:p w:rsidR="00797A49" w:rsidP="00797A49" w14:paraId="0A731435" w14:textId="77777777"/>
    <w:p w:rsidR="00797A49" w:rsidP="00797A49" w14:paraId="7BDAF8D6" w14:textId="77777777">
      <w:pPr>
        <w:bidi w:val="0"/>
      </w:pPr>
      <w:r>
        <w:rPr>
          <w:rtl w:val="0"/>
          <w:lang w:val="lv-LV"/>
        </w:rPr>
        <w:t>"lt7": "Pinterest",</w:t>
      </w:r>
    </w:p>
    <w:p w:rsidR="00797A49" w:rsidP="00797A49" w14:paraId="1A8923CE" w14:textId="77777777"/>
    <w:p w:rsidR="00797A49" w:rsidP="00797A49" w14:paraId="1A2F4545" w14:textId="77777777">
      <w:pPr>
        <w:bidi w:val="0"/>
      </w:pPr>
      <w:r>
        <w:rPr>
          <w:rtl w:val="0"/>
          <w:lang w:val="lv-LV"/>
        </w:rPr>
        <w:t>"lt8": "Iedvesma labākai dzīvei",</w:t>
      </w:r>
    </w:p>
    <w:p w:rsidR="00797A49" w:rsidP="00797A49" w14:paraId="22811AB8" w14:textId="77777777"/>
    <w:p w:rsidR="00797A49" w:rsidP="00797A49" w14:paraId="4DEAD697" w14:textId="77777777">
      <w:pPr>
        <w:bidi w:val="0"/>
      </w:pPr>
      <w:r>
        <w:rPr>
          <w:rtl w:val="0"/>
          <w:lang w:val="lv-LV"/>
        </w:rPr>
        <w:t>"lt9": "Veselība",</w:t>
      </w:r>
    </w:p>
    <w:p w:rsidR="00797A49" w:rsidP="00797A49" w14:paraId="45373F37" w14:textId="77777777"/>
    <w:p w:rsidR="00797A49" w:rsidP="00797A49" w14:paraId="7380EB15" w14:textId="77777777">
      <w:pPr>
        <w:bidi w:val="0"/>
      </w:pPr>
      <w:r>
        <w:rPr>
          <w:rtl w:val="0"/>
          <w:lang w:val="lv-LV"/>
        </w:rPr>
        <w:t>"lt10": "Bērnu veselība",</w:t>
      </w:r>
    </w:p>
    <w:p w:rsidR="00797A49" w:rsidP="00797A49" w14:paraId="33C7771F" w14:textId="77777777"/>
    <w:p w:rsidR="00797A49" w:rsidP="00797A49" w14:paraId="0631A8B9" w14:textId="77777777">
      <w:pPr>
        <w:bidi w:val="0"/>
      </w:pPr>
      <w:r>
        <w:rPr>
          <w:rtl w:val="0"/>
          <w:lang w:val="lv-LV"/>
        </w:rPr>
        <w:t>"lt11": "MD Zināšanu bāze",</w:t>
      </w:r>
    </w:p>
    <w:p w:rsidR="00797A49" w:rsidP="00797A49" w14:paraId="3A22671F" w14:textId="77777777"/>
    <w:p w:rsidR="00797A49" w:rsidP="00797A49" w14:paraId="54DAE6A7" w14:textId="77777777">
      <w:pPr>
        <w:bidi w:val="0"/>
      </w:pPr>
      <w:r>
        <w:rPr>
          <w:rtl w:val="0"/>
          <w:lang w:val="lv-LV"/>
        </w:rPr>
        <w:t>"lt12": "Zobu veselība",</w:t>
      </w:r>
    </w:p>
    <w:p w:rsidR="00797A49" w:rsidP="00797A49" w14:paraId="6CCF7F10" w14:textId="77777777"/>
    <w:p w:rsidR="00797A49" w:rsidP="00797A49" w14:paraId="6F4A8651" w14:textId="77777777">
      <w:pPr>
        <w:bidi w:val="0"/>
      </w:pPr>
      <w:r>
        <w:rPr>
          <w:rtl w:val="0"/>
          <w:lang w:val="lv-LV"/>
        </w:rPr>
        <w:t>"lt13": "Garīgā veselība",</w:t>
      </w:r>
    </w:p>
    <w:p w:rsidR="00797A49" w:rsidP="00797A49" w14:paraId="190FB4DC" w14:textId="77777777"/>
    <w:p w:rsidR="00797A49" w:rsidP="00797A49" w14:paraId="0A9A10E6" w14:textId="77777777">
      <w:pPr>
        <w:bidi w:val="0"/>
      </w:pPr>
      <w:r>
        <w:rPr>
          <w:rtl w:val="0"/>
          <w:lang w:val="lv-LV"/>
        </w:rPr>
        <w:t>"lt14": "Vīriešu veselība",</w:t>
      </w:r>
    </w:p>
    <w:p w:rsidR="00797A49" w:rsidP="00797A49" w14:paraId="53870B24" w14:textId="77777777"/>
    <w:p w:rsidR="00797A49" w:rsidP="00797A49" w14:paraId="7EC337C5" w14:textId="77777777">
      <w:pPr>
        <w:bidi w:val="0"/>
      </w:pPr>
      <w:r>
        <w:rPr>
          <w:rtl w:val="0"/>
          <w:lang w:val="lv-LV"/>
        </w:rPr>
        <w:t>"lt15": "Sieviešu veselība",</w:t>
      </w:r>
    </w:p>
    <w:p w:rsidR="00797A49" w:rsidP="00797A49" w14:paraId="223F7CA6" w14:textId="77777777"/>
    <w:p w:rsidR="00797A49" w:rsidP="00797A49" w14:paraId="789DBE59" w14:textId="77777777">
      <w:pPr>
        <w:bidi w:val="0"/>
      </w:pPr>
      <w:r>
        <w:rPr>
          <w:rtl w:val="0"/>
          <w:lang w:val="lv-LV"/>
        </w:rPr>
        <w:t>"lt16": "Tehnoloģijas",</w:t>
      </w:r>
    </w:p>
    <w:p w:rsidR="00797A49" w:rsidP="00797A49" w14:paraId="569C5890" w14:textId="77777777"/>
    <w:p w:rsidR="00797A49" w:rsidP="00797A49" w14:paraId="46FE6C72" w14:textId="77777777">
      <w:pPr>
        <w:bidi w:val="0"/>
      </w:pPr>
      <w:r>
        <w:rPr>
          <w:rtl w:val="0"/>
          <w:lang w:val="lv-LV"/>
        </w:rPr>
        <w:t>"lt17": "Diēta",</w:t>
      </w:r>
    </w:p>
    <w:p w:rsidR="00797A49" w:rsidP="00797A49" w14:paraId="29932CFA" w14:textId="77777777"/>
    <w:p w:rsidR="00797A49" w:rsidP="00797A49" w14:paraId="0E314B50" w14:textId="77777777">
      <w:pPr>
        <w:bidi w:val="0"/>
      </w:pPr>
      <w:r>
        <w:rPr>
          <w:rtl w:val="0"/>
          <w:lang w:val="lv-LV"/>
        </w:rPr>
        <w:t>"lt18": "Uzturs",</w:t>
      </w:r>
    </w:p>
    <w:p w:rsidR="00797A49" w:rsidP="00797A49" w14:paraId="14230366" w14:textId="77777777"/>
    <w:p w:rsidR="00797A49" w:rsidP="00797A49" w14:paraId="1E461089" w14:textId="77777777">
      <w:pPr>
        <w:bidi w:val="0"/>
      </w:pPr>
      <w:r>
        <w:rPr>
          <w:rtl w:val="0"/>
          <w:lang w:val="lv-LV"/>
        </w:rPr>
        <w:t>"lt19": "Receptes",</w:t>
      </w:r>
    </w:p>
    <w:p w:rsidR="00797A49" w:rsidP="00797A49" w14:paraId="00F51F41" w14:textId="77777777"/>
    <w:p w:rsidR="00797A49" w:rsidP="00797A49" w14:paraId="56BCBF07" w14:textId="77777777">
      <w:pPr>
        <w:bidi w:val="0"/>
      </w:pPr>
      <w:r>
        <w:rPr>
          <w:rtl w:val="0"/>
          <w:lang w:val="lv-LV"/>
        </w:rPr>
        <w:t>"lt20": "Fitness",</w:t>
      </w:r>
    </w:p>
    <w:p w:rsidR="00797A49" w:rsidP="00797A49" w14:paraId="21F95526" w14:textId="77777777"/>
    <w:p w:rsidR="00797A49" w:rsidP="00797A49" w14:paraId="75445D6E" w14:textId="77777777">
      <w:pPr>
        <w:bidi w:val="0"/>
      </w:pPr>
      <w:r>
        <w:rPr>
          <w:rtl w:val="0"/>
          <w:lang w:val="lv-LV"/>
        </w:rPr>
        <w:t>"lt21": "Dzīvesveids",</w:t>
      </w:r>
    </w:p>
    <w:p w:rsidR="00797A49" w:rsidP="00797A49" w14:paraId="5AC141DD" w14:textId="77777777"/>
    <w:p w:rsidR="00797A49" w:rsidP="00797A49" w14:paraId="4308B3B2" w14:textId="77777777">
      <w:pPr>
        <w:bidi w:val="0"/>
      </w:pPr>
      <w:r>
        <w:rPr>
          <w:rtl w:val="0"/>
          <w:lang w:val="lv-LV"/>
        </w:rPr>
        <w:t>"lt22": "Skaistums",</w:t>
      </w:r>
    </w:p>
    <w:p w:rsidR="00797A49" w:rsidP="00797A49" w14:paraId="3FE28988" w14:textId="77777777"/>
    <w:p w:rsidR="00797A49" w:rsidP="00797A49" w14:paraId="70C30663" w14:textId="77777777">
      <w:pPr>
        <w:bidi w:val="0"/>
      </w:pPr>
      <w:r>
        <w:rPr>
          <w:rtl w:val="0"/>
          <w:lang w:val="lv-LV"/>
        </w:rPr>
        <w:t>"lt23": "Nauda",</w:t>
      </w:r>
    </w:p>
    <w:p w:rsidR="00797A49" w:rsidP="00797A49" w14:paraId="04D8F7F5" w14:textId="77777777"/>
    <w:p w:rsidR="00797A49" w:rsidP="00797A49" w14:paraId="12AD2C60" w14:textId="77777777">
      <w:pPr>
        <w:bidi w:val="0"/>
      </w:pPr>
      <w:r>
        <w:rPr>
          <w:rtl w:val="0"/>
          <w:lang w:val="lv-LV"/>
        </w:rPr>
        <w:t>"lt24": "Attiecības",</w:t>
      </w:r>
    </w:p>
    <w:p w:rsidR="00797A49" w:rsidP="00797A49" w14:paraId="188C2576" w14:textId="77777777"/>
    <w:p w:rsidR="00797A49" w:rsidP="00797A49" w14:paraId="5385D763" w14:textId="77777777">
      <w:pPr>
        <w:bidi w:val="0"/>
      </w:pPr>
      <w:r>
        <w:rPr>
          <w:rtl w:val="0"/>
          <w:lang w:val="lv-LV"/>
        </w:rPr>
        <w:t>"lt25": "Audzināšana",</w:t>
      </w:r>
    </w:p>
    <w:p w:rsidR="00797A49" w:rsidP="00797A49" w14:paraId="50A4E1A8" w14:textId="77777777"/>
    <w:p w:rsidR="00797A49" w:rsidP="00797A49" w14:paraId="6071CB10" w14:textId="77777777">
      <w:pPr>
        <w:bidi w:val="0"/>
      </w:pPr>
      <w:r>
        <w:rPr>
          <w:rtl w:val="0"/>
          <w:lang w:val="lv-LV"/>
        </w:rPr>
        <w:t>"lt26": "Well series",</w:t>
      </w:r>
    </w:p>
    <w:p w:rsidR="00797A49" w:rsidP="00797A49" w14:paraId="08880746" w14:textId="77777777"/>
    <w:p w:rsidR="00797A49" w:rsidP="00797A49" w14:paraId="658BAF77" w14:textId="77777777">
      <w:pPr>
        <w:bidi w:val="0"/>
      </w:pPr>
      <w:r>
        <w:rPr>
          <w:rtl w:val="0"/>
          <w:lang w:val="lv-LV"/>
        </w:rPr>
        <w:t>"lt27": "Industrijas jaunumi",</w:t>
      </w:r>
    </w:p>
    <w:p w:rsidR="00797A49" w:rsidP="00797A49" w14:paraId="3AD75A6C" w14:textId="77777777"/>
    <w:p w:rsidR="00797A49" w:rsidP="00797A49" w14:paraId="72B4B42D" w14:textId="77777777">
      <w:pPr>
        <w:bidi w:val="0"/>
      </w:pPr>
      <w:r>
        <w:rPr>
          <w:rtl w:val="0"/>
          <w:lang w:val="lv-LV"/>
        </w:rPr>
        <w:t>"lt28": "Veselība",</w:t>
      </w:r>
    </w:p>
    <w:p w:rsidR="00797A49" w:rsidP="00797A49" w14:paraId="1971257A" w14:textId="77777777"/>
    <w:p w:rsidR="00797A49" w:rsidP="00797A49" w14:paraId="24B76801" w14:textId="77777777">
      <w:pPr>
        <w:bidi w:val="0"/>
      </w:pPr>
      <w:r>
        <w:rPr>
          <w:rtl w:val="0"/>
          <w:lang w:val="lv-LV"/>
        </w:rPr>
        <w:t>"lt29": "Bērnu veselība",</w:t>
      </w:r>
    </w:p>
    <w:p w:rsidR="00797A49" w:rsidP="00797A49" w14:paraId="2B1DA80F" w14:textId="77777777"/>
    <w:p w:rsidR="00797A49" w:rsidP="00797A49" w14:paraId="2BC51C0B" w14:textId="77777777">
      <w:pPr>
        <w:bidi w:val="0"/>
      </w:pPr>
      <w:r>
        <w:rPr>
          <w:rtl w:val="0"/>
          <w:lang w:val="lv-LV"/>
        </w:rPr>
        <w:t>"lt30": "MD Zināšanu bāze",</w:t>
      </w:r>
    </w:p>
    <w:p w:rsidR="00797A49" w:rsidP="00797A49" w14:paraId="43D1AE9C" w14:textId="77777777"/>
    <w:p w:rsidR="00797A49" w:rsidP="00797A49" w14:paraId="5E245DA1" w14:textId="77777777">
      <w:pPr>
        <w:bidi w:val="0"/>
      </w:pPr>
      <w:r>
        <w:rPr>
          <w:rtl w:val="0"/>
          <w:lang w:val="lv-LV"/>
        </w:rPr>
        <w:t>"lt31": "Zobu veselība",</w:t>
      </w:r>
    </w:p>
    <w:p w:rsidR="00797A49" w:rsidP="00797A49" w14:paraId="3428C3DA" w14:textId="77777777"/>
    <w:p w:rsidR="00797A49" w:rsidP="00797A49" w14:paraId="1AEE5E49" w14:textId="77777777">
      <w:pPr>
        <w:bidi w:val="0"/>
      </w:pPr>
      <w:r>
        <w:rPr>
          <w:rtl w:val="0"/>
          <w:lang w:val="lv-LV"/>
        </w:rPr>
        <w:t>"lt32": "Garīgā veselība",</w:t>
      </w:r>
    </w:p>
    <w:p w:rsidR="00797A49" w:rsidP="00797A49" w14:paraId="45A3D310" w14:textId="77777777"/>
    <w:p w:rsidR="00797A49" w:rsidP="00797A49" w14:paraId="38E4DDA9" w14:textId="77777777">
      <w:pPr>
        <w:bidi w:val="0"/>
      </w:pPr>
      <w:r>
        <w:rPr>
          <w:rtl w:val="0"/>
          <w:lang w:val="lv-LV"/>
        </w:rPr>
        <w:t>"lt33": "Vīriešu veselība",</w:t>
      </w:r>
    </w:p>
    <w:p w:rsidR="00797A49" w:rsidP="00797A49" w14:paraId="3F1875DC" w14:textId="77777777"/>
    <w:p w:rsidR="00797A49" w:rsidP="00797A49" w14:paraId="286E4E1E" w14:textId="77777777">
      <w:pPr>
        <w:bidi w:val="0"/>
      </w:pPr>
      <w:r>
        <w:rPr>
          <w:rtl w:val="0"/>
          <w:lang w:val="lv-LV"/>
        </w:rPr>
        <w:t>"lt34": "Sieviešu veselība",</w:t>
      </w:r>
    </w:p>
    <w:p w:rsidR="00797A49" w:rsidP="00797A49" w14:paraId="2AB79C88" w14:textId="77777777"/>
    <w:p w:rsidR="00797A49" w:rsidP="00797A49" w14:paraId="60FCD9C2" w14:textId="77777777">
      <w:pPr>
        <w:bidi w:val="0"/>
      </w:pPr>
      <w:r>
        <w:rPr>
          <w:rtl w:val="0"/>
          <w:lang w:val="lv-LV"/>
        </w:rPr>
        <w:t>"lt35": "Tehnoloģijas",</w:t>
      </w:r>
    </w:p>
    <w:p w:rsidR="00797A49" w:rsidP="00797A49" w14:paraId="5F3AC4D6" w14:textId="77777777"/>
    <w:p w:rsidR="00797A49" w:rsidP="00797A49" w14:paraId="6C9E2C04" w14:textId="77777777">
      <w:pPr>
        <w:bidi w:val="0"/>
      </w:pPr>
      <w:r>
        <w:rPr>
          <w:rtl w:val="0"/>
          <w:lang w:val="lv-LV"/>
        </w:rPr>
        <w:t>"lt36": "Diēta",</w:t>
      </w:r>
    </w:p>
    <w:p w:rsidR="00797A49" w:rsidP="00797A49" w14:paraId="0B0B9356" w14:textId="77777777"/>
    <w:p w:rsidR="00797A49" w:rsidP="00797A49" w14:paraId="562003B6" w14:textId="77777777">
      <w:pPr>
        <w:bidi w:val="0"/>
      </w:pPr>
      <w:r>
        <w:rPr>
          <w:rtl w:val="0"/>
          <w:lang w:val="lv-LV"/>
        </w:rPr>
        <w:t>"lt37": "Uzturs",</w:t>
      </w:r>
    </w:p>
    <w:p w:rsidR="00797A49" w:rsidP="00797A49" w14:paraId="253B432C" w14:textId="77777777"/>
    <w:p w:rsidR="00797A49" w:rsidP="00797A49" w14:paraId="6D8CB198" w14:textId="77777777">
      <w:pPr>
        <w:bidi w:val="0"/>
      </w:pPr>
      <w:r>
        <w:rPr>
          <w:rtl w:val="0"/>
          <w:lang w:val="lv-LV"/>
        </w:rPr>
        <w:t>"lt38": "Receptes",</w:t>
      </w:r>
    </w:p>
    <w:p w:rsidR="00797A49" w:rsidP="00797A49" w14:paraId="4986006A" w14:textId="77777777"/>
    <w:p w:rsidR="00797A49" w:rsidP="00797A49" w14:paraId="34CAC770" w14:textId="77777777">
      <w:pPr>
        <w:bidi w:val="0"/>
      </w:pPr>
      <w:r>
        <w:rPr>
          <w:rtl w:val="0"/>
          <w:lang w:val="lv-LV"/>
        </w:rPr>
        <w:t>"lt39": "Fitness",</w:t>
      </w:r>
    </w:p>
    <w:p w:rsidR="00797A49" w:rsidP="00797A49" w14:paraId="6251E0DD" w14:textId="77777777"/>
    <w:p w:rsidR="00797A49" w:rsidP="00797A49" w14:paraId="7A2C5B91" w14:textId="77777777">
      <w:pPr>
        <w:bidi w:val="0"/>
      </w:pPr>
      <w:r>
        <w:rPr>
          <w:rtl w:val="0"/>
          <w:lang w:val="lv-LV"/>
        </w:rPr>
        <w:t>"lt40": "Dzīvesveids",</w:t>
      </w:r>
    </w:p>
    <w:p w:rsidR="00797A49" w:rsidP="00797A49" w14:paraId="12C1CF5A" w14:textId="77777777"/>
    <w:p w:rsidR="00797A49" w:rsidP="00797A49" w14:paraId="303C64F8" w14:textId="77777777">
      <w:pPr>
        <w:bidi w:val="0"/>
      </w:pPr>
      <w:r>
        <w:rPr>
          <w:rtl w:val="0"/>
          <w:lang w:val="lv-LV"/>
        </w:rPr>
        <w:t>"lt41": "Skaistums",</w:t>
      </w:r>
    </w:p>
    <w:p w:rsidR="00797A49" w:rsidP="00797A49" w14:paraId="17FA5D8E" w14:textId="77777777"/>
    <w:p w:rsidR="00797A49" w:rsidP="00797A49" w14:paraId="7AE3D3CB" w14:textId="77777777">
      <w:pPr>
        <w:bidi w:val="0"/>
      </w:pPr>
      <w:r>
        <w:rPr>
          <w:rtl w:val="0"/>
          <w:lang w:val="lv-LV"/>
        </w:rPr>
        <w:t>"lt42": "Nauda",</w:t>
      </w:r>
    </w:p>
    <w:p w:rsidR="00797A49" w:rsidP="00797A49" w14:paraId="11411054" w14:textId="77777777"/>
    <w:p w:rsidR="00797A49" w:rsidP="00797A49" w14:paraId="081C2A7B" w14:textId="77777777">
      <w:pPr>
        <w:bidi w:val="0"/>
      </w:pPr>
      <w:r>
        <w:rPr>
          <w:rtl w:val="0"/>
          <w:lang w:val="lv-LV"/>
        </w:rPr>
        <w:t>"lt43": "Attiecības",</w:t>
      </w:r>
    </w:p>
    <w:p w:rsidR="00797A49" w:rsidP="00797A49" w14:paraId="3B965A7F" w14:textId="77777777"/>
    <w:p w:rsidR="00797A49" w:rsidP="00797A49" w14:paraId="121A7B41" w14:textId="77777777">
      <w:pPr>
        <w:bidi w:val="0"/>
      </w:pPr>
      <w:r>
        <w:rPr>
          <w:rtl w:val="0"/>
          <w:lang w:val="lv-LV"/>
        </w:rPr>
        <w:t>"lt44": "Audzināšana",</w:t>
      </w:r>
    </w:p>
    <w:p w:rsidR="00797A49" w:rsidP="00797A49" w14:paraId="1CF71A2C" w14:textId="77777777"/>
    <w:p w:rsidR="00797A49" w:rsidP="00797A49" w14:paraId="4EB3CE3E" w14:textId="77777777">
      <w:pPr>
        <w:bidi w:val="0"/>
      </w:pPr>
      <w:r>
        <w:rPr>
          <w:rtl w:val="0"/>
          <w:lang w:val="lv-LV"/>
        </w:rPr>
        <w:t>"lt45": "Well series",</w:t>
      </w:r>
    </w:p>
    <w:p w:rsidR="00797A49" w:rsidP="00797A49" w14:paraId="62FC0C91" w14:textId="77777777"/>
    <w:p w:rsidR="00797A49" w:rsidP="00797A49" w14:paraId="7A7B1407" w14:textId="77777777">
      <w:pPr>
        <w:bidi w:val="0"/>
      </w:pPr>
      <w:r>
        <w:rPr>
          <w:rtl w:val="0"/>
          <w:lang w:val="lv-LV"/>
        </w:rPr>
        <w:t>"lt46": "Industrijas jaunumi",</w:t>
      </w:r>
    </w:p>
    <w:p w:rsidR="00797A49" w:rsidP="00797A49" w14:paraId="5EBC4C53" w14:textId="77777777"/>
    <w:p w:rsidR="00797A49" w:rsidP="00797A49" w14:paraId="78C8E8B0" w14:textId="77777777">
      <w:pPr>
        <w:bidi w:val="0"/>
      </w:pPr>
      <w:r>
        <w:rPr>
          <w:rtl w:val="0"/>
          <w:lang w:val="lv-LV"/>
        </w:rPr>
        <w:t>"lt47": "Sensācija kardioloģijā: izstrādāts preparāts, kas atbrīvos no hipertonijas vienreiz un uz visiem!",</w:t>
      </w:r>
    </w:p>
    <w:p w:rsidR="00797A49" w:rsidP="00797A49" w14:paraId="4E938E4A" w14:textId="77777777"/>
    <w:p w:rsidR="00797A49" w:rsidP="00797A49" w14:paraId="0DC68B85" w14:textId="77777777">
      <w:pPr>
        <w:bidi w:val="0"/>
      </w:pPr>
      <w:r>
        <w:rPr>
          <w:rtl w:val="0"/>
          <w:lang w:val="lv-LV"/>
        </w:rPr>
        <w:t>"lt48": "2020. gada 3. marts",</w:t>
      </w:r>
    </w:p>
    <w:p w:rsidR="00797A49" w:rsidP="00797A49" w14:paraId="14E3309B" w14:textId="77777777"/>
    <w:p w:rsidR="00797A49" w:rsidP="00797A49" w14:paraId="6ACC6221" w14:textId="77777777">
      <w:pPr>
        <w:bidi w:val="0"/>
      </w:pPr>
      <w:r>
        <w:rPr>
          <w:rtl w:val="0"/>
          <w:lang w:val="lv-LV"/>
        </w:rPr>
        <w:t>"lt49": "7 min lasīšanai",</w:t>
      </w:r>
    </w:p>
    <w:p w:rsidR="00797A49" w:rsidP="00797A49" w14:paraId="3DDD7231" w14:textId="77777777"/>
    <w:p w:rsidR="00797A49" w:rsidP="00797A49" w14:paraId="73729259" w14:textId="77777777">
      <w:pPr>
        <w:bidi w:val="0"/>
      </w:pPr>
      <w:r>
        <w:rPr>
          <w:rtl w:val="0"/>
          <w:lang w:val="lv-LV"/>
        </w:rPr>
        <w:t>"lt50": "Arteriālā hipertonija ir mūsdienu dzīvesveida sekas un izraisa smagākās sirds un asinsvadu sistēmas slimības, kas, savukārt, ir galvenais mirstības cēlonis visā pasaulē. Pēc 2016. gada PVO statistikas datiem no sirds un  asinsvadu slimībām miruši 18 miljoni cilvēku – 31% no kopējā nāves gadījumu skaita.",</w:t>
      </w:r>
    </w:p>
    <w:p w:rsidR="00797A49" w:rsidP="00797A49" w14:paraId="0D65444A" w14:textId="77777777"/>
    <w:p w:rsidR="00797A49" w:rsidP="00797A49" w14:paraId="00F98A5A" w14:textId="77777777">
      <w:pPr>
        <w:bidi w:val="0"/>
      </w:pPr>
      <w:r>
        <w:rPr>
          <w:rtl w:val="0"/>
          <w:lang w:val="lv-LV"/>
        </w:rPr>
        <w:t>"lt51": "Tieši šī iemesla dēļ jautājums par cīņu ar paaugstinātu spiedienu ir aktuāls katram no mums. &lt;b&gt;Par sensacionālo izstrādi hipertonijas ārstēšanas jomā pastāstīja Nacionālā Veselības Institūta kardioloģijas katedras profesors Valdis Dirnis.&lt;/b&gt; ",</w:t>
      </w:r>
    </w:p>
    <w:p w:rsidR="00797A49" w:rsidP="00797A49" w14:paraId="003D4C68" w14:textId="77777777"/>
    <w:p w:rsidR="00797A49" w:rsidP="00797A49" w14:paraId="4AA8DD9D" w14:textId="77777777">
      <w:pPr>
        <w:bidi w:val="0"/>
      </w:pPr>
      <w:r>
        <w:rPr>
          <w:rtl w:val="0"/>
          <w:lang w:val="lv-LV"/>
        </w:rPr>
        <w:t>"lt52": "Valdis Dirnis",</w:t>
      </w:r>
    </w:p>
    <w:p w:rsidR="00797A49" w:rsidP="00797A49" w14:paraId="4B4ABF57" w14:textId="77777777"/>
    <w:p w:rsidR="00797A49" w:rsidP="00797A49" w14:paraId="0D9B3EE1" w14:textId="77777777">
      <w:pPr>
        <w:bidi w:val="0"/>
      </w:pPr>
      <w:r>
        <w:rPr>
          <w:rtl w:val="0"/>
          <w:lang w:val="lv-LV"/>
        </w:rPr>
        <w:t>"lt53": "&lt;b&gt;Redakcija:&lt;/b&gt; Dirņa kungs, kādas hipotenzīvās zāles eksistē un cik tās ir efektīvas?",</w:t>
      </w:r>
    </w:p>
    <w:p w:rsidR="00797A49" w:rsidP="00797A49" w14:paraId="17C80227" w14:textId="77777777"/>
    <w:p w:rsidR="00797A49" w:rsidP="00797A49" w14:paraId="6F073F6C" w14:textId="77777777">
      <w:pPr>
        <w:bidi w:val="0"/>
      </w:pPr>
      <w:r>
        <w:rPr>
          <w:rtl w:val="0"/>
          <w:lang w:val="lv-LV"/>
        </w:rPr>
        <w:t>"lt54": "— Šobrīd ir milzīgs daudzums hipotenzīvo preparātu. Skumji, ka tie tikai uz laiku noņem simptomus, un, lai sasniegtu terapeitisko efektu, tos nepieciešams lietot visu mūžu. Tāpat kā citi medikamenti, tie neizbēgami izraisa atkarību un ir daudz blakusefektu. Tāpēc mūsu institūts jau daudzus gadus nodarbojās ar tāda līdzekļa izstrādi, kas varētu atbrīvot cilvēku no problēmas ar paaugstinātu asinsspiedienu reizi un uz visiem laikiem.",</w:t>
      </w:r>
    </w:p>
    <w:p w:rsidR="00797A49" w:rsidP="00797A49" w14:paraId="0419075A" w14:textId="77777777"/>
    <w:p w:rsidR="00797A49" w:rsidP="00797A49" w14:paraId="4F3BB793" w14:textId="77777777">
      <w:pPr>
        <w:bidi w:val="0"/>
      </w:pPr>
      <w:r>
        <w:rPr>
          <w:rtl w:val="0"/>
          <w:lang w:val="lv-LV"/>
        </w:rPr>
        <w:t>"lt55": "&lt;b&gt;Redakcija:&lt;/b&gt; Jums izdevās izstrādāt šo preparātu? Kādā stadijā atrodas šis pētījums?",</w:t>
      </w:r>
    </w:p>
    <w:p w:rsidR="00797A49" w:rsidP="00797A49" w14:paraId="40FE5EDD" w14:textId="77777777"/>
    <w:p w:rsidR="00797A49" w:rsidP="00797A49" w14:paraId="798A23AA" w14:textId="77777777">
      <w:pPr>
        <w:bidi w:val="0"/>
      </w:pPr>
      <w:r>
        <w:rPr>
          <w:rtl w:val="0"/>
          <w:lang w:val="lv-LV"/>
        </w:rPr>
        <w:t>"lt56": "— Jā, mēs radījām tādu līdzekli, tas saņēma nosaukumu XX. Pavisam nesen beidzās pēdējās klīniskās testēšanas . Mēs veicām trīs fāžu terapijas pētījumu grupā no 2500 brīvprātīgajiem, kas cieš no dažādu pakāpju hipertonijas.",</w:t>
      </w:r>
    </w:p>
    <w:p w:rsidR="00797A49" w:rsidP="00797A49" w14:paraId="438739BA" w14:textId="77777777"/>
    <w:p w:rsidR="00797A49" w:rsidP="00797A49" w14:paraId="35BE6FE9" w14:textId="77777777">
      <w:pPr>
        <w:bidi w:val="0"/>
      </w:pPr>
      <w:r>
        <w:rPr>
          <w:rtl w:val="0"/>
          <w:lang w:val="lv-LV"/>
        </w:rPr>
        <w:t>"lt57": "&lt;b&gt;Redakcija:&lt;/b&gt; Pastāstiet, lūdzu, par pētījuma norisi.",</w:t>
      </w:r>
    </w:p>
    <w:p w:rsidR="00797A49" w:rsidP="00797A49" w14:paraId="65D8013A" w14:textId="77777777"/>
    <w:p w:rsidR="00797A49" w:rsidP="00797A49" w14:paraId="2AB40821" w14:textId="77777777">
      <w:pPr>
        <w:bidi w:val="0"/>
      </w:pPr>
      <w:r>
        <w:rPr>
          <w:rtl w:val="0"/>
          <w:lang w:val="lv-LV"/>
        </w:rPr>
        <w:t>"lt58": "&lt;b&gt;Otrā fāze&lt;/b&gt; – preparāta terapeitiskās iedarbības vērtējums. 2500 brīvprātīgo izgāja pilnu XX kursu. Lūk, šādus datus mēs saņēmām beigās:",</w:t>
      </w:r>
    </w:p>
    <w:p w:rsidR="00797A49" w:rsidP="00797A49" w14:paraId="57A8AFB5" w14:textId="77777777"/>
    <w:p w:rsidR="00797A49" w:rsidP="00797A49" w14:paraId="7D6984CC" w14:textId="77777777">
      <w:pPr>
        <w:bidi w:val="0"/>
      </w:pPr>
      <w:r>
        <w:rPr>
          <w:rtl w:val="0"/>
          <w:lang w:val="lv-LV"/>
        </w:rPr>
        <w:t>"lt59": "&lt;b&gt;98% testējamo&lt;/b&gt; – spiediena stabilizācija 120/80 robežās pirmajās stundās pēc izdzeršanas",</w:t>
      </w:r>
    </w:p>
    <w:p w:rsidR="00797A49" w:rsidP="00797A49" w14:paraId="54188257" w14:textId="77777777"/>
    <w:p w:rsidR="00797A49" w:rsidP="00797A49" w14:paraId="4B4D23BD" w14:textId="77777777">
      <w:pPr>
        <w:bidi w:val="0"/>
      </w:pPr>
      <w:r>
        <w:rPr>
          <w:rtl w:val="0"/>
          <w:lang w:val="lv-LV"/>
        </w:rPr>
        <w:t>"lt60": "&lt;b&gt;97% testējamo&lt;/b&gt; – atbrīvojās no visiem hipertonijas simptomiem hipertonijas pēc pirmajām divām kursa lietošanas nedēļām",</w:t>
      </w:r>
    </w:p>
    <w:p w:rsidR="00797A49" w:rsidP="00797A49" w14:paraId="6960E538" w14:textId="77777777"/>
    <w:p w:rsidR="00797A49" w:rsidP="00797A49" w14:paraId="45469433" w14:textId="77777777">
      <w:pPr>
        <w:bidi w:val="0"/>
      </w:pPr>
      <w:r>
        <w:rPr>
          <w:rtl w:val="0"/>
          <w:lang w:val="lv-LV"/>
        </w:rPr>
        <w:t>"lt61": "&lt;b&gt;82% testējamo&lt;/b&gt; – atzīmēja hipertonijas simptomu neesamību jau pēc pirmajām trīs lietošanas dienām",</w:t>
      </w:r>
    </w:p>
    <w:p w:rsidR="00797A49" w:rsidP="00797A49" w14:paraId="3FB02FDC" w14:textId="77777777"/>
    <w:p w:rsidR="00797A49" w:rsidP="00797A49" w14:paraId="6528E1C3" w14:textId="77777777">
      <w:pPr>
        <w:bidi w:val="0"/>
      </w:pPr>
      <w:r>
        <w:rPr>
          <w:rtl w:val="0"/>
          <w:lang w:val="lv-LV"/>
        </w:rPr>
        <w:t>"lt62": "Un, visbeidzot, &lt;b&gt;trešā fāze&lt;/b&gt; – preparāta efektivitātes novērtēšana pusgadu pēc kursa lietošanas beigām. Šeit mēs saņēmām vienkārši nepārspējamus datus: &lt;b&gt;80% testējamo, neatkarīgi no slimības stadijas, pilnībā atbrīvojās no hipertoniskas slimības jau pēc pirmā XX kursa.&lt;/b&gt; ",</w:t>
      </w:r>
    </w:p>
    <w:p w:rsidR="00797A49" w:rsidP="00797A49" w14:paraId="6C69E3AF" w14:textId="77777777"/>
    <w:p w:rsidR="00797A49" w:rsidP="00797A49" w14:paraId="3550955B" w14:textId="77777777">
      <w:pPr>
        <w:bidi w:val="0"/>
      </w:pPr>
      <w:r>
        <w:rPr>
          <w:rtl w:val="0"/>
          <w:lang w:val="lv-LV"/>
        </w:rPr>
        <w:t>"lt63": "20% izgāja kursu atkārtoti 3 mēnešus atpakaļ. Rezultāti jau ir gatavs – ir absolūti &lt;b&gt;visi pacienti no otrās grupas atbrīvojās no hipertonijas.&lt;/b&gt; ",</w:t>
      </w:r>
    </w:p>
    <w:p w:rsidR="00797A49" w:rsidP="00797A49" w14:paraId="6F7E835F" w14:textId="77777777"/>
    <w:p w:rsidR="00797A49" w:rsidP="00797A49" w14:paraId="6382C002" w14:textId="77777777">
      <w:pPr>
        <w:bidi w:val="0"/>
      </w:pPr>
      <w:r>
        <w:rPr>
          <w:rtl w:val="0"/>
          <w:lang w:val="lv-LV"/>
        </w:rPr>
        <w:t>"lt64": "&lt;b&gt;Redakcija:&lt;/b&gt; Tas ir, XX atbrīvo no hipertonijas pilnīgi uz visiem laikiem?",</w:t>
      </w:r>
    </w:p>
    <w:p w:rsidR="00797A49" w:rsidP="00797A49" w14:paraId="2A0CE72B" w14:textId="77777777"/>
    <w:p w:rsidR="00797A49" w:rsidP="00797A49" w14:paraId="4C0D1950" w14:textId="77777777">
      <w:pPr>
        <w:bidi w:val="0"/>
      </w:pPr>
      <w:r>
        <w:rPr>
          <w:rtl w:val="0"/>
          <w:lang w:val="lv-LV"/>
        </w:rPr>
        <w:t>"lt65": "Jā, šobrīd tas ir vienīgais preparāts, kas pilnībā atbrīvo no hipertonijas.",</w:t>
      </w:r>
    </w:p>
    <w:p w:rsidR="00797A49" w:rsidP="00797A49" w14:paraId="2D90F0D9" w14:textId="77777777"/>
    <w:p w:rsidR="00797A49" w:rsidP="00797A49" w14:paraId="2C74860E" w14:textId="77777777">
      <w:pPr>
        <w:bidi w:val="0"/>
      </w:pPr>
      <w:r>
        <w:rPr>
          <w:rtl w:val="0"/>
          <w:lang w:val="lv-LV"/>
        </w:rPr>
        <w:t>"lt66": "No redakcijas: XX pagaidām nav nonācis pārdošanā parastās aptiekās, bet ir jau izgājis pilnu sertifikāciju. Nopirkt XX var ražotājkompānijas oficiālajā mājas lapā, kur tas tiek pārdots bez jebkādiem uzcenojumiem.",</w:t>
      </w:r>
    </w:p>
    <w:p w:rsidR="00797A49" w:rsidP="00797A49" w14:paraId="0D479D08" w14:textId="77777777"/>
    <w:p w:rsidR="00797A49" w:rsidP="00797A49" w14:paraId="0F5FFC7F" w14:textId="77777777">
      <w:pPr>
        <w:bidi w:val="0"/>
      </w:pPr>
      <w:r>
        <w:rPr>
          <w:rtl w:val="0"/>
          <w:lang w:val="lv-LV"/>
        </w:rPr>
        <w:t>"lt67": "Pirkt XX ražotāja mājas lapā",</w:t>
      </w:r>
    </w:p>
    <w:p w:rsidR="00797A49" w:rsidP="00797A49" w14:paraId="70665DA4" w14:textId="77777777"/>
    <w:p w:rsidR="00797A49" w:rsidP="00797A49" w14:paraId="22233DB0" w14:textId="77777777">
      <w:pPr>
        <w:bidi w:val="0"/>
      </w:pPr>
      <w:r>
        <w:rPr>
          <w:rtl w:val="0"/>
          <w:lang w:val="lv-LV"/>
        </w:rPr>
        <w:t>"lt68": "Komentāri",</w:t>
      </w:r>
    </w:p>
    <w:p w:rsidR="00797A49" w:rsidP="00797A49" w14:paraId="3D024C00" w14:textId="77777777"/>
    <w:p w:rsidR="00797A49" w:rsidP="00797A49" w14:paraId="1C2A6548" w14:textId="77777777">
      <w:pPr>
        <w:bidi w:val="0"/>
      </w:pPr>
      <w:r>
        <w:rPr>
          <w:rtl w:val="0"/>
          <w:lang w:val="lv-LV"/>
        </w:rPr>
        <w:t>"lt69": "ellynyn_r:",</w:t>
      </w:r>
    </w:p>
    <w:p w:rsidR="00797A49" w:rsidP="00797A49" w14:paraId="217C475C" w14:textId="77777777"/>
    <w:p w:rsidR="00797A49" w:rsidP="00797A49" w14:paraId="37CA63D9" w14:textId="77777777">
      <w:pPr>
        <w:bidi w:val="0"/>
      </w:pPr>
      <w:r>
        <w:rPr>
          <w:rtl w:val="0"/>
          <w:lang w:val="lv-LV"/>
        </w:rPr>
        <w:t>"lt70": "Interesants raksts",</w:t>
      </w:r>
    </w:p>
    <w:p w:rsidR="00797A49" w:rsidP="00797A49" w14:paraId="6A6543FC" w14:textId="77777777"/>
    <w:p w:rsidR="00797A49" w:rsidP="00797A49" w14:paraId="49EE17AD" w14:textId="77777777">
      <w:pPr>
        <w:bidi w:val="0"/>
      </w:pPr>
      <w:r>
        <w:rPr>
          <w:rtl w:val="0"/>
          <w:lang w:val="lv-LV"/>
        </w:rPr>
        <w:t>"lt71": "xalelana:",</w:t>
      </w:r>
    </w:p>
    <w:p w:rsidR="00797A49" w:rsidP="00797A49" w14:paraId="4E0F2EB9" w14:textId="77777777"/>
    <w:p w:rsidR="00797A49" w:rsidP="00797A49" w14:paraId="3780581C" w14:textId="77777777">
      <w:pPr>
        <w:bidi w:val="0"/>
      </w:pPr>
      <w:r>
        <w:rPr>
          <w:rtl w:val="0"/>
          <w:lang w:val="lv-LV"/>
        </w:rPr>
        <w:t>"lt72": "Man ir hipertonija 10 gadus, esmu izmēģinājusi jau visu ko var laikam! Gan diētas, gan atteikšanos no sāls, gan zāles. Nekas nepalīdz. Pasūtīju XX, ļoti uz to ceru!",</w:t>
      </w:r>
    </w:p>
    <w:p w:rsidR="00797A49" w:rsidP="00797A49" w14:paraId="51C0E909" w14:textId="77777777"/>
    <w:p w:rsidR="00797A49" w:rsidP="00797A49" w14:paraId="70B8E751" w14:textId="77777777">
      <w:pPr>
        <w:bidi w:val="0"/>
      </w:pPr>
      <w:r>
        <w:rPr>
          <w:rtl w:val="0"/>
          <w:lang w:val="lv-LV"/>
        </w:rPr>
        <w:t>"lt73": "zervar:",</w:t>
      </w:r>
    </w:p>
    <w:p w:rsidR="00797A49" w:rsidP="00797A49" w14:paraId="008F0198" w14:textId="77777777"/>
    <w:p w:rsidR="00797A49" w:rsidP="00797A49" w14:paraId="093CDEBE" w14:textId="77777777">
      <w:pPr>
        <w:bidi w:val="0"/>
      </w:pPr>
      <w:r>
        <w:rPr>
          <w:rtl w:val="0"/>
          <w:lang w:val="lv-LV"/>
        </w:rPr>
        <w:t>"lt74": "PALDIES jums! Manam tēvam ir 68 gadi, viņš ir hipertoniķis. Pēdējā laikā lēkmes ir arvien biežākas, pastāvīgi nākas izsaukt ātros. Ārstēsimies ar XX",</w:t>
      </w:r>
    </w:p>
    <w:p w:rsidR="00797A49" w:rsidP="00797A49" w14:paraId="7F39CD2D" w14:textId="77777777"/>
    <w:p w:rsidR="00797A49" w:rsidP="00797A49" w14:paraId="67813EDA" w14:textId="77777777">
      <w:pPr>
        <w:bidi w:val="0"/>
      </w:pPr>
      <w:r>
        <w:rPr>
          <w:rtl w:val="0"/>
          <w:lang w:val="lv-LV"/>
        </w:rPr>
        <w:t>"lt75": "la_lero1:",</w:t>
      </w:r>
    </w:p>
    <w:p w:rsidR="00797A49" w:rsidP="00797A49" w14:paraId="64553165" w14:textId="77777777"/>
    <w:p w:rsidR="00797A49" w:rsidP="00797A49" w14:paraId="3354E7BA" w14:textId="77777777">
      <w:pPr>
        <w:bidi w:val="0"/>
      </w:pPr>
      <w:r>
        <w:rPr>
          <w:rtl w:val="0"/>
          <w:lang w:val="lv-LV"/>
        </w:rPr>
        <w:t>"lt76": "Atstāju pieteikumu, paldies!",</w:t>
      </w:r>
    </w:p>
    <w:p w:rsidR="00797A49" w:rsidP="00797A49" w14:paraId="5B4AA3F5" w14:textId="77777777"/>
    <w:p w:rsidR="00797A49" w:rsidP="00797A49" w14:paraId="5980E297" w14:textId="77777777">
      <w:pPr>
        <w:bidi w:val="0"/>
      </w:pPr>
      <w:r>
        <w:rPr>
          <w:rtl w:val="0"/>
          <w:lang w:val="lv-LV"/>
        </w:rPr>
        <w:t>"lt77": "rycanagh:",</w:t>
      </w:r>
    </w:p>
    <w:p w:rsidR="00797A49" w:rsidP="00797A49" w14:paraId="4081ACF9" w14:textId="77777777"/>
    <w:p w:rsidR="00797A49" w:rsidP="00797A49" w14:paraId="49D5986F" w14:textId="77777777">
      <w:pPr>
        <w:bidi w:val="0"/>
      </w:pPr>
      <w:r>
        <w:rPr>
          <w:rtl w:val="0"/>
          <w:lang w:val="lv-LV"/>
        </w:rPr>
        <w:t>"lt78": "Tas ir, tagad hipertonija ārstējas vieglāk par iesnām?",</w:t>
      </w:r>
    </w:p>
    <w:p w:rsidR="00797A49" w:rsidP="00797A49" w14:paraId="2245BB35" w14:textId="77777777"/>
    <w:p w:rsidR="00797A49" w:rsidP="00797A49" w14:paraId="682BB4C5" w14:textId="77777777">
      <w:pPr>
        <w:bidi w:val="0"/>
      </w:pPr>
      <w:r>
        <w:rPr>
          <w:rtl w:val="0"/>
          <w:lang w:val="lv-LV"/>
        </w:rPr>
        <w:t>"lt79": "n.thent:",</w:t>
      </w:r>
    </w:p>
    <w:p w:rsidR="00797A49" w:rsidP="00797A49" w14:paraId="6FC2E592" w14:textId="77777777"/>
    <w:p w:rsidR="00797A49" w:rsidP="00797A49" w14:paraId="22EE037C" w14:textId="77777777">
      <w:pPr>
        <w:bidi w:val="0"/>
      </w:pPr>
      <w:r>
        <w:rPr>
          <w:rtl w:val="0"/>
          <w:lang w:val="lv-LV"/>
        </w:rPr>
        <w:t>"lt80": "tieši tā!",</w:t>
      </w:r>
    </w:p>
    <w:p w:rsidR="00797A49" w:rsidP="00797A49" w14:paraId="20085FD3" w14:textId="77777777"/>
    <w:p w:rsidR="00797A49" w:rsidP="00797A49" w14:paraId="7C50E8D5" w14:textId="77777777">
      <w:pPr>
        <w:bidi w:val="0"/>
      </w:pPr>
      <w:r>
        <w:rPr>
          <w:rtl w:val="0"/>
          <w:lang w:val="lv-LV"/>
        </w:rPr>
        <w:t>"lt81": "elpanan_86:",</w:t>
      </w:r>
    </w:p>
    <w:p w:rsidR="00797A49" w:rsidP="00797A49" w14:paraId="470122A6" w14:textId="77777777"/>
    <w:p w:rsidR="00797A49" w:rsidP="00797A49" w14:paraId="119B0A1B" w14:textId="77777777">
      <w:pPr>
        <w:bidi w:val="0"/>
      </w:pPr>
      <w:r>
        <w:rPr>
          <w:rtl w:val="0"/>
          <w:lang w:val="lv-LV"/>
        </w:rPr>
        <w:t>"lt82": "man dažreiz gadās, ka reibst galva, zib acīs, sirds sitas. Spiediens 130/95 tādos brīžos. Ne pārāk traucē, protams, bet nepatīkami",</w:t>
      </w:r>
    </w:p>
    <w:p w:rsidR="00797A49" w:rsidP="00797A49" w14:paraId="03DF7272" w14:textId="77777777"/>
    <w:p w:rsidR="00797A49" w:rsidP="00797A49" w14:paraId="2E364194" w14:textId="77777777">
      <w:pPr>
        <w:bidi w:val="0"/>
      </w:pPr>
      <w:r>
        <w:rPr>
          <w:rtl w:val="0"/>
          <w:lang w:val="lv-LV"/>
        </w:rPr>
        <w:t>"lt83": "heganco:",</w:t>
      </w:r>
    </w:p>
    <w:p w:rsidR="00797A49" w:rsidP="00797A49" w14:paraId="727E8D26" w14:textId="77777777"/>
    <w:p w:rsidR="00797A49" w:rsidP="00797A49" w14:paraId="7BF9E875" w14:textId="77777777">
      <w:pPr>
        <w:bidi w:val="0"/>
      </w:pPr>
      <w:r>
        <w:rPr>
          <w:rtl w:val="0"/>
          <w:lang w:val="lv-LV"/>
        </w:rPr>
        <w:t>"lt84": "Un man arī tikai laiku pa laikam. Bet, kā teica pirmais dakteris no raksta – spiedienu var vienkārši neievērot. Tas var izrādīt sevi laiku pa laikam ar simptomiem, bet pārējos gadījumos - "klusēt". Tā ka ārstēties vajag obligāti. Atstāju pieteikumu mājas lapā",</w:t>
      </w:r>
    </w:p>
    <w:p w:rsidR="00797A49" w:rsidP="00797A49" w14:paraId="3D57C1DF" w14:textId="77777777"/>
    <w:p w:rsidR="00797A49" w:rsidP="00797A49" w14:paraId="6AB55B1B" w14:textId="77777777">
      <w:pPr>
        <w:bidi w:val="0"/>
      </w:pPr>
      <w:r>
        <w:rPr>
          <w:rtl w:val="0"/>
          <w:lang w:val="lv-LV"/>
        </w:rPr>
        <w:t>"lt85": "mari__and:",</w:t>
      </w:r>
    </w:p>
    <w:p w:rsidR="00797A49" w:rsidP="00797A49" w14:paraId="4A750582" w14:textId="77777777"/>
    <w:p w:rsidR="00797A49" w:rsidP="00797A49" w14:paraId="066118E2" w14:textId="77777777">
      <w:pPr>
        <w:bidi w:val="0"/>
      </w:pPr>
      <w:r>
        <w:rPr>
          <w:rtl w:val="0"/>
          <w:lang w:val="lv-LV"/>
        </w:rPr>
        <w:t>"lt86": "Jā, ārstēties vajag…",</w:t>
      </w:r>
    </w:p>
    <w:p w:rsidR="00797A49" w:rsidP="00797A49" w14:paraId="5604429C" w14:textId="77777777"/>
    <w:p w:rsidR="00797A49" w:rsidP="00797A49" w14:paraId="7C7C3076" w14:textId="77777777">
      <w:pPr>
        <w:bidi w:val="0"/>
      </w:pPr>
      <w:r>
        <w:rPr>
          <w:rtl w:val="0"/>
          <w:lang w:val="lv-LV"/>
        </w:rPr>
        <w:t>"lt87": "kyaiahiu:",</w:t>
      </w:r>
    </w:p>
    <w:p w:rsidR="00797A49" w:rsidP="00797A49" w14:paraId="435C1E3F" w14:textId="77777777"/>
    <w:p w:rsidR="00797A49" w:rsidP="00797A49" w14:paraId="400128A2" w14:textId="77777777">
      <w:pPr>
        <w:bidi w:val="0"/>
      </w:pPr>
      <w:r>
        <w:rPr>
          <w:rtl w:val="0"/>
          <w:lang w:val="lv-LV"/>
        </w:rPr>
        <w:t>"lt88": "Paldies!",</w:t>
      </w:r>
    </w:p>
    <w:p w:rsidR="00797A49" w:rsidP="00797A49" w14:paraId="0780AF37" w14:textId="77777777"/>
    <w:p w:rsidR="00797A49" w:rsidP="00797A49" w14:paraId="6ECE74B8" w14:textId="77777777">
      <w:pPr>
        <w:bidi w:val="0"/>
      </w:pPr>
      <w:r>
        <w:rPr>
          <w:rtl w:val="0"/>
          <w:lang w:val="lv-LV"/>
        </w:rPr>
        <w:t>"lt92": "Abonēt "Veselības lasāmvielu!”",</w:t>
      </w:r>
    </w:p>
    <w:p w:rsidR="00797A49" w:rsidP="00797A49" w14:paraId="0160A957" w14:textId="77777777"/>
    <w:p w:rsidR="00797A49" w:rsidP="00797A49" w14:paraId="744D10B2" w14:textId="77777777">
      <w:pPr>
        <w:bidi w:val="0"/>
      </w:pPr>
      <w:r>
        <w:rPr>
          <w:rtl w:val="0"/>
          <w:lang w:val="lv-LV"/>
        </w:rPr>
        <w:t>"lt93": "E-pasts",</w:t>
      </w:r>
    </w:p>
    <w:p w:rsidR="00797A49" w:rsidP="00797A49" w14:paraId="4B866F4E" w14:textId="77777777"/>
    <w:p w:rsidR="00797A49" w:rsidP="00797A49" w14:paraId="7F68E543" w14:textId="77777777">
      <w:pPr>
        <w:bidi w:val="0"/>
      </w:pPr>
      <w:r>
        <w:rPr>
          <w:rtl w:val="0"/>
          <w:lang w:val="lv-LV"/>
        </w:rPr>
        <w:t>"lt94": "Atstājiet šo laukumu tukšu, ja esat cilvēks:&lt;input autocomplete=\"off\" name=\"_mc4wp_honeypot\" tabindex=\"-1\" type=\"text\" value=\"\"&gt;",</w:t>
      </w:r>
    </w:p>
    <w:p w:rsidR="00797A49" w:rsidP="00797A49" w14:paraId="76304B0D" w14:textId="77777777"/>
    <w:p w:rsidR="00797A49" w:rsidP="00797A49" w14:paraId="35BC1A8C" w14:textId="77777777">
      <w:pPr>
        <w:bidi w:val="0"/>
      </w:pPr>
      <w:r>
        <w:rPr>
          <w:rtl w:val="0"/>
          <w:lang w:val="lv-LV"/>
        </w:rPr>
        <w:t>"lt95": "Facebook",</w:t>
      </w:r>
    </w:p>
    <w:p w:rsidR="00797A49" w:rsidP="00797A49" w14:paraId="0C534B33" w14:textId="77777777"/>
    <w:p w:rsidR="00797A49" w:rsidP="00797A49" w14:paraId="72788AF0" w14:textId="77777777">
      <w:pPr>
        <w:bidi w:val="0"/>
      </w:pPr>
      <w:r>
        <w:rPr>
          <w:rtl w:val="0"/>
          <w:lang w:val="lv-LV"/>
        </w:rPr>
        <w:t>"lt96": "Twitter",</w:t>
      </w:r>
    </w:p>
    <w:p w:rsidR="00797A49" w:rsidP="00797A49" w14:paraId="157707DC" w14:textId="77777777"/>
    <w:p w:rsidR="00797A49" w:rsidP="00797A49" w14:paraId="12754157" w14:textId="77777777">
      <w:pPr>
        <w:bidi w:val="0"/>
      </w:pPr>
      <w:r>
        <w:rPr>
          <w:rtl w:val="0"/>
          <w:lang w:val="lv-LV"/>
        </w:rPr>
        <w:t>"lt97": "Instagram",</w:t>
      </w:r>
    </w:p>
    <w:p w:rsidR="00797A49" w:rsidP="00797A49" w14:paraId="375865D9" w14:textId="77777777"/>
    <w:p w:rsidR="00797A49" w:rsidP="00797A49" w14:paraId="5547F4FF" w14:textId="77777777">
      <w:pPr>
        <w:bidi w:val="0"/>
      </w:pPr>
      <w:r>
        <w:rPr>
          <w:rtl w:val="0"/>
          <w:lang w:val="lv-LV"/>
        </w:rPr>
        <w:t>"lt98": "Pinterest",</w:t>
      </w:r>
    </w:p>
    <w:p w:rsidR="00797A49" w:rsidP="00797A49" w14:paraId="448EB932" w14:textId="77777777"/>
    <w:p w:rsidR="001D4BD3" w:rsidP="00797A49" w14:paraId="246EF9C4" w14:textId="326395D9">
      <w:pPr>
        <w:bidi w:val="0"/>
      </w:pPr>
      <w:r>
        <w:rPr>
          <w:rtl w:val="0"/>
          <w:lang w:val="lv-LV"/>
        </w:rPr>
        <w:t>"lt99": "Autortiesības © 2019 Health Journal",</w:t>
      </w:r>
      <w:bookmarkStart w:id="0" w:name="_GoBack"/>
      <w:bookmarkEnd w:id="0"/>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A7"/>
    <w:rsid w:val="001D4BD3"/>
    <w:rsid w:val="006F08A7"/>
    <w:rsid w:val="00797A49"/>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426D65CC-EB97-4B84-8944-814392CF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40B6CF26.dotm</Template>
  <TotalTime>0</TotalTime>
  <Pages>7</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Кольцов Максим Андреевич</dc:creator>
  <cp:lastModifiedBy>Кольцов Максим Андреевич</cp:lastModifiedBy>
  <cp:revision>2</cp:revision>
  <dcterms:created xsi:type="dcterms:W3CDTF">2020-03-10T12:56:00Z</dcterms:created>
  <dcterms:modified xsi:type="dcterms:W3CDTF">2020-03-10T12:56:00Z</dcterms:modified>
</cp:coreProperties>
</file>