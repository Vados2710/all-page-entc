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"lt0": "E</w:t>
      </w:r>
      <w:proofErr w:type="spellStart"/>
      <w:r>
        <w:t>вропа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t>"lt1": "Мир",</w:t>
      </w:r>
    </w:p>
    <w:p w:rsidR="009F5CDF" w:rsidRDefault="009F5CDF" w:rsidP="009F5CDF"/>
    <w:p w:rsidR="009F5CDF" w:rsidRDefault="009F5CDF" w:rsidP="009F5CDF">
      <w:r>
        <w:t>"lt2": "Бизнес",</w:t>
      </w:r>
    </w:p>
    <w:p w:rsidR="009F5CDF" w:rsidRDefault="009F5CDF" w:rsidP="009F5CDF"/>
    <w:p w:rsidR="009F5CDF" w:rsidRDefault="009F5CDF" w:rsidP="009F5CDF">
      <w:r>
        <w:t>"lt3": "Спорт",</w:t>
      </w:r>
    </w:p>
    <w:p w:rsidR="009F5CDF" w:rsidRDefault="009F5CDF" w:rsidP="009F5CDF"/>
    <w:p w:rsidR="009F5CDF" w:rsidRDefault="009F5CDF" w:rsidP="009F5CDF">
      <w:r>
        <w:t>"lt4": "Культура",</w:t>
      </w:r>
    </w:p>
    <w:p w:rsidR="009F5CDF" w:rsidRDefault="009F5CDF" w:rsidP="009F5CDF"/>
    <w:p w:rsidR="009F5CDF" w:rsidRDefault="009F5CDF" w:rsidP="009F5CDF">
      <w:r>
        <w:t>"lt5": "</w:t>
      </w:r>
      <w:proofErr w:type="spellStart"/>
      <w:r>
        <w:t>Eвропа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"lt6": "Мир",</w:t>
      </w:r>
    </w:p>
    <w:p w:rsidR="009F5CDF" w:rsidRDefault="009F5CDF" w:rsidP="009F5CDF"/>
    <w:p w:rsidR="009F5CDF" w:rsidRDefault="009F5CDF" w:rsidP="009F5CDF">
      <w:r>
        <w:t>"lt7": "Бизнес",</w:t>
      </w:r>
    </w:p>
    <w:p w:rsidR="009F5CDF" w:rsidRDefault="009F5CDF" w:rsidP="009F5CDF"/>
    <w:p w:rsidR="009F5CDF" w:rsidRDefault="009F5CDF" w:rsidP="009F5CDF">
      <w:r>
        <w:t>"lt8": "Спорт",</w:t>
      </w:r>
    </w:p>
    <w:p w:rsidR="009F5CDF" w:rsidRDefault="009F5CDF" w:rsidP="009F5CDF"/>
    <w:p w:rsidR="009F5CDF" w:rsidRDefault="009F5CDF" w:rsidP="009F5CDF">
      <w:r>
        <w:t>"lt9": "Культура",</w:t>
      </w:r>
    </w:p>
    <w:p w:rsidR="009F5CDF" w:rsidRDefault="009F5CDF" w:rsidP="009F5CDF"/>
    <w:p w:rsidR="009F5CDF" w:rsidRDefault="009F5CDF" w:rsidP="009F5CDF">
      <w:r>
        <w:t>"lt10": "</w:t>
      </w:r>
      <w:proofErr w:type="spellStart"/>
      <w:r>
        <w:t>Sci-tech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"lt11": "Путешествия",</w:t>
      </w:r>
    </w:p>
    <w:p w:rsidR="009F5CDF" w:rsidRDefault="009F5CDF" w:rsidP="009F5CDF"/>
    <w:p w:rsidR="009F5CDF" w:rsidRDefault="009F5CDF" w:rsidP="009F5CDF">
      <w:r>
        <w:t>"lt12": "Видео",</w:t>
      </w:r>
    </w:p>
    <w:p w:rsidR="009F5CDF" w:rsidRDefault="009F5CDF" w:rsidP="009F5CDF"/>
    <w:p w:rsidR="009F5CDF" w:rsidRDefault="009F5CDF" w:rsidP="009F5CDF">
      <w:r>
        <w:t>"lt13": "другие",</w:t>
      </w:r>
    </w:p>
    <w:p w:rsidR="009F5CDF" w:rsidRDefault="009F5CDF" w:rsidP="009F5CDF"/>
    <w:p w:rsidR="009F5CDF" w:rsidRDefault="009F5CDF" w:rsidP="009F5CDF">
      <w:r>
        <w:t>"lt14": "</w:t>
      </w:r>
      <w:proofErr w:type="spellStart"/>
      <w:r>
        <w:t>Eвропа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"lt15": "Мир",</w:t>
      </w:r>
    </w:p>
    <w:p w:rsidR="009F5CDF" w:rsidRDefault="009F5CDF" w:rsidP="009F5CDF"/>
    <w:p w:rsidR="009F5CDF" w:rsidRDefault="009F5CDF" w:rsidP="009F5CDF">
      <w:r>
        <w:lastRenderedPageBreak/>
        <w:t>"lt16": "Бизнес",</w:t>
      </w:r>
    </w:p>
    <w:p w:rsidR="009F5CDF" w:rsidRDefault="009F5CDF" w:rsidP="009F5CDF"/>
    <w:p w:rsidR="009F5CDF" w:rsidRDefault="009F5CDF" w:rsidP="009F5CDF">
      <w:r>
        <w:t>"lt17": "Спорт",</w:t>
      </w:r>
    </w:p>
    <w:p w:rsidR="009F5CDF" w:rsidRDefault="009F5CDF" w:rsidP="009F5CDF"/>
    <w:p w:rsidR="009F5CDF" w:rsidRDefault="009F5CDF" w:rsidP="009F5CDF">
      <w:r>
        <w:t>"lt18": "Культура",</w:t>
      </w:r>
    </w:p>
    <w:p w:rsidR="009F5CDF" w:rsidRDefault="009F5CDF" w:rsidP="009F5CDF"/>
    <w:p w:rsidR="009F5CDF" w:rsidRDefault="009F5CDF" w:rsidP="009F5CDF">
      <w:r>
        <w:t>"lt19": "</w:t>
      </w:r>
      <w:proofErr w:type="spellStart"/>
      <w:r>
        <w:t>Sci-tech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"lt20": "Путешествия",</w:t>
      </w:r>
    </w:p>
    <w:p w:rsidR="009F5CDF" w:rsidRDefault="009F5CDF" w:rsidP="009F5CDF"/>
    <w:p w:rsidR="009F5CDF" w:rsidRDefault="009F5CDF" w:rsidP="009F5CDF">
      <w:r>
        <w:t>"lt21": "Видео",</w:t>
      </w:r>
    </w:p>
    <w:p w:rsidR="009F5CDF" w:rsidRDefault="009F5CDF" w:rsidP="009F5CDF"/>
    <w:p w:rsidR="009F5CDF" w:rsidRDefault="009F5CDF" w:rsidP="009F5CDF">
      <w:r>
        <w:t>"lt22": "</w:t>
      </w:r>
      <w:proofErr w:type="spellStart"/>
      <w:r>
        <w:t>Sci-tech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"lt23": "Путешествия",</w:t>
      </w:r>
    </w:p>
    <w:p w:rsidR="009F5CDF" w:rsidRDefault="009F5CDF" w:rsidP="009F5CDF"/>
    <w:p w:rsidR="009F5CDF" w:rsidRDefault="009F5CDF" w:rsidP="009F5CDF">
      <w:r>
        <w:t>"lt24": "Видео",</w:t>
      </w:r>
    </w:p>
    <w:p w:rsidR="009F5CDF" w:rsidRDefault="009F5CDF" w:rsidP="009F5CDF"/>
    <w:p w:rsidR="009F5CDF" w:rsidRDefault="009F5CDF" w:rsidP="009F5CDF">
      <w:r>
        <w:t>"lt25": "Программы",</w:t>
      </w:r>
    </w:p>
    <w:p w:rsidR="009F5CDF" w:rsidRDefault="009F5CDF" w:rsidP="009F5CDF"/>
    <w:p w:rsidR="009F5CDF" w:rsidRDefault="009F5CDF" w:rsidP="009F5CDF">
      <w:r>
        <w:t>"lt26": "</w:t>
      </w:r>
      <w:proofErr w:type="spellStart"/>
      <w:r>
        <w:t>Live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"lt27": "</w:t>
      </w:r>
      <w:proofErr w:type="spellStart"/>
      <w:r>
        <w:t>Eвропа</w:t>
      </w:r>
      <w:proofErr w:type="spellEnd"/>
      <w:r>
        <w:t>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"lt28": "Smart Regions",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"lt29": "</w:t>
      </w:r>
      <w:r>
        <w:t>Брюссельское</w:t>
      </w:r>
      <w:r w:rsidRPr="009F5CDF">
        <w:rPr>
          <w:lang w:val="en-US"/>
        </w:rPr>
        <w:t xml:space="preserve"> </w:t>
      </w:r>
      <w:r>
        <w:t>Бюро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t>"lt30": "О Положении Союза",</w:t>
      </w:r>
    </w:p>
    <w:p w:rsidR="009F5CDF" w:rsidRDefault="009F5CDF" w:rsidP="009F5CDF"/>
    <w:p w:rsidR="009F5CDF" w:rsidRDefault="009F5CDF" w:rsidP="009F5CDF">
      <w:r>
        <w:t>"lt31": "Бизнес",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lastRenderedPageBreak/>
        <w:t>"lt32": "Real Economy",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"lt33": "</w:t>
      </w:r>
      <w:r>
        <w:t>Планета</w:t>
      </w:r>
      <w:r w:rsidRPr="009F5CDF">
        <w:rPr>
          <w:lang w:val="en-US"/>
        </w:rPr>
        <w:t xml:space="preserve"> </w:t>
      </w:r>
      <w:r>
        <w:t>Бизнеса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t>"lt34": "Цель",</w:t>
      </w:r>
    </w:p>
    <w:p w:rsidR="009F5CDF" w:rsidRDefault="009F5CDF" w:rsidP="009F5CDF"/>
    <w:p w:rsidR="009F5CDF" w:rsidRDefault="009F5CDF" w:rsidP="009F5CDF">
      <w:r>
        <w:t>"lt35": "Рынки",</w:t>
      </w:r>
    </w:p>
    <w:p w:rsidR="009F5CDF" w:rsidRDefault="009F5CDF" w:rsidP="009F5CDF"/>
    <w:p w:rsidR="009F5CDF" w:rsidRDefault="009F5CDF" w:rsidP="009F5CDF">
      <w:r>
        <w:t>"lt36": "Мир",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"lt37": "Aid Zone",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"lt38": "Global Japan",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"lt39": "Insight",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"lt40": "Learning World",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"lt41": "No Comment",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"lt42": "Spotlight",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"lt43": "Unreported Europe",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"lt44": "View",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t>"lt45": "Глобальный Диалог",</w:t>
      </w:r>
    </w:p>
    <w:p w:rsidR="009F5CDF" w:rsidRDefault="009F5CDF" w:rsidP="009F5CDF"/>
    <w:p w:rsidR="009F5CDF" w:rsidRDefault="009F5CDF" w:rsidP="009F5CDF">
      <w:r>
        <w:t>"lt46": "Мир",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"lt47": "</w:t>
      </w:r>
      <w:r>
        <w:t>Культура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lastRenderedPageBreak/>
        <w:t>"lt48": "Cult",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"lt49": "European Lens",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"lt50": "</w:t>
      </w:r>
      <w:proofErr w:type="spellStart"/>
      <w:r w:rsidRPr="009F5CDF">
        <w:rPr>
          <w:lang w:val="en-US"/>
        </w:rPr>
        <w:t>Musica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"lt51": "</w:t>
      </w:r>
      <w:r>
        <w:t>Кино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"lt52": "</w:t>
      </w:r>
      <w:r>
        <w:t>Спорт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"lt53": "Football For Friendship",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"lt54": "</w:t>
      </w:r>
      <w:proofErr w:type="spellStart"/>
      <w:r w:rsidRPr="009F5CDF">
        <w:rPr>
          <w:lang w:val="en-US"/>
        </w:rPr>
        <w:t>Sci</w:t>
      </w:r>
      <w:proofErr w:type="spellEnd"/>
      <w:r w:rsidRPr="009F5CDF">
        <w:rPr>
          <w:lang w:val="en-US"/>
        </w:rPr>
        <w:t>-tech",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"lt55": "Climate Now",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"lt56": "Ocean",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"lt57": "</w:t>
      </w:r>
      <w:proofErr w:type="spellStart"/>
      <w:r w:rsidRPr="009F5CDF">
        <w:rPr>
          <w:lang w:val="en-US"/>
        </w:rPr>
        <w:t>Sci</w:t>
      </w:r>
      <w:proofErr w:type="spellEnd"/>
      <w:r w:rsidRPr="009F5CDF">
        <w:rPr>
          <w:lang w:val="en-US"/>
        </w:rPr>
        <w:t>-Tech",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"lt58": "Space Chronicles With Luca Parmitano",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"lt59": "</w:t>
      </w:r>
      <w:proofErr w:type="spellStart"/>
      <w:r>
        <w:t>Футурис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"lt60": "</w:t>
      </w:r>
      <w:r>
        <w:t>Путешествия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 xml:space="preserve">"lt61": "Discover </w:t>
      </w:r>
      <w:proofErr w:type="spellStart"/>
      <w:r w:rsidRPr="009F5CDF">
        <w:rPr>
          <w:lang w:val="en-US"/>
        </w:rPr>
        <w:t>Sanya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"lt62": "Focus",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"lt63": "Go Japan",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lastRenderedPageBreak/>
        <w:t>"lt64": "Life",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 xml:space="preserve">"lt65": "Notes From The </w:t>
      </w:r>
      <w:proofErr w:type="spellStart"/>
      <w:r w:rsidRPr="009F5CDF">
        <w:rPr>
          <w:lang w:val="en-US"/>
        </w:rPr>
        <w:t>Usa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"lt66": "Postcards",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"lt67": "Taste",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"lt68": "</w:t>
      </w:r>
      <w:r>
        <w:t>Приключения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"lt69": "</w:t>
      </w:r>
      <w:proofErr w:type="spellStart"/>
      <w:r>
        <w:t>Метрополитэнс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"lt70": "</w:t>
      </w:r>
      <w:proofErr w:type="spellStart"/>
      <w:r>
        <w:t>Спецвыпуск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"lt71": "Angola 360",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"lt72": "Climate Crisis",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"lt73": "Destination Dubai",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"lt74": "</w:t>
      </w:r>
      <w:r>
        <w:t>Все</w:t>
      </w:r>
      <w:r w:rsidRPr="009F5CDF">
        <w:rPr>
          <w:lang w:val="en-US"/>
        </w:rPr>
        <w:t xml:space="preserve"> </w:t>
      </w:r>
      <w:r>
        <w:t>программы</w:t>
      </w:r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"lt75": "Latest Live Coverage",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t>"lt76": "Педро Санчес снова проиграл",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 xml:space="preserve">"lt77": "Live - </w:t>
      </w:r>
      <w:proofErr w:type="spellStart"/>
      <w:r w:rsidRPr="009F5CDF">
        <w:rPr>
          <w:lang w:val="en-US"/>
        </w:rPr>
        <w:t>Tv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"lt78": "Live Broadcast",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 xml:space="preserve">"lt79": "Watch </w:t>
      </w:r>
      <w:proofErr w:type="spellStart"/>
      <w:r w:rsidRPr="009F5CDF">
        <w:rPr>
          <w:lang w:val="en-US"/>
        </w:rPr>
        <w:t>Euronews</w:t>
      </w:r>
      <w:proofErr w:type="spellEnd"/>
      <w:r w:rsidRPr="009F5CDF">
        <w:rPr>
          <w:lang w:val="en-US"/>
        </w:rPr>
        <w:t xml:space="preserve"> live stream",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lastRenderedPageBreak/>
        <w:t>"lt80": "Срочная новость",</w:t>
      </w:r>
    </w:p>
    <w:p w:rsidR="009F5CDF" w:rsidRDefault="009F5CDF" w:rsidP="009F5CDF"/>
    <w:p w:rsidR="009F5CDF" w:rsidRDefault="009F5CDF" w:rsidP="009F5CDF">
      <w:r>
        <w:t>"lt81": "</w:t>
      </w:r>
      <w:proofErr w:type="spellStart"/>
      <w:r>
        <w:t>Home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"lt82": "&amp;</w:t>
      </w:r>
      <w:proofErr w:type="spellStart"/>
      <w:r>
        <w:t>gt</w:t>
      </w:r>
      <w:proofErr w:type="spellEnd"/>
      <w:r>
        <w:t>;",</w:t>
      </w:r>
    </w:p>
    <w:p w:rsidR="009F5CDF" w:rsidRDefault="009F5CDF" w:rsidP="009F5CDF"/>
    <w:p w:rsidR="009F5CDF" w:rsidRDefault="009F5CDF" w:rsidP="009F5CDF">
      <w:r>
        <w:t>"lt83": "Новости",</w:t>
      </w:r>
    </w:p>
    <w:p w:rsidR="009F5CDF" w:rsidRDefault="009F5CDF" w:rsidP="009F5CDF"/>
    <w:p w:rsidR="009F5CDF" w:rsidRDefault="009F5CDF" w:rsidP="009F5CDF">
      <w:r>
        <w:t>"lt84": "&amp;</w:t>
      </w:r>
      <w:proofErr w:type="spellStart"/>
      <w:r>
        <w:t>gt</w:t>
      </w:r>
      <w:proofErr w:type="spellEnd"/>
      <w:r>
        <w:t>;",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"lt85": "No Comment",</w:t>
      </w:r>
    </w:p>
    <w:p w:rsidR="009F5CDF" w:rsidRPr="009F5CDF" w:rsidRDefault="009F5CDF" w:rsidP="009F5CDF">
      <w:pPr>
        <w:rPr>
          <w:lang w:val="en-US"/>
        </w:rPr>
      </w:pPr>
    </w:p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>"lt86": "&amp;</w:t>
      </w:r>
      <w:proofErr w:type="spellStart"/>
      <w:r w:rsidRPr="009F5CDF">
        <w:rPr>
          <w:lang w:val="en-US"/>
        </w:rPr>
        <w:t>gt</w:t>
      </w:r>
      <w:proofErr w:type="spellEnd"/>
      <w:r w:rsidRPr="009F5CDF">
        <w:rPr>
          <w:lang w:val="en-US"/>
        </w:rPr>
        <w:t>;",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>
        <w:t>"lt87": "Молодая девушка повредила горло, ублажая УВЕЛИЧИВШЕГО ЧЛЕН мужа",</w:t>
      </w:r>
    </w:p>
    <w:p w:rsidR="009F5CDF" w:rsidRDefault="009F5CDF" w:rsidP="009F5CDF"/>
    <w:p w:rsidR="009F5CDF" w:rsidRDefault="009F5CDF" w:rsidP="009F5CDF">
      <w:r>
        <w:t>"lt88": "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"lt89": "Молодая девушка повредила горло, ублажая УВЕЛИЧИВШЕГО ЧЛЕН мужа",</w:t>
      </w:r>
    </w:p>
    <w:p w:rsidR="009F5CDF" w:rsidRDefault="009F5CDF" w:rsidP="009F5CDF"/>
    <w:p w:rsidR="009F5CDF" w:rsidRDefault="009F5CDF" w:rsidP="009F5CDF">
      <w:r>
        <w:t>"lt90": "Молодой семье из столицы понадобилась срочная медицинская помощь в результате пикантного инцидента. По время занятия оральным сексом со своим мужем 19-летняя девушка получила повреждения слизистой миндалин.",</w:t>
      </w:r>
    </w:p>
    <w:p w:rsidR="009F5CDF" w:rsidRDefault="009F5CDF" w:rsidP="009F5CDF"/>
    <w:p w:rsidR="009F5CDF" w:rsidRDefault="009F5CDF" w:rsidP="009F5CDF">
      <w:r>
        <w:t>"lt91": "Под утро у жены открылось кровотечение, в результате чего ей пришлось прибегнуть к незамедлительной медицинской помощи. Молодую женщину доставили в ближайшую больницу, где диагностировали ранение слизистой правой миндалины. Причиной повреждений, по словам медиков, стал оральный секс.",</w:t>
      </w:r>
    </w:p>
    <w:p w:rsidR="009F5CDF" w:rsidRDefault="009F5CDF" w:rsidP="009F5CDF"/>
    <w:p w:rsidR="009F5CDF" w:rsidRDefault="009F5CDF" w:rsidP="009F5CDF">
      <w:r>
        <w:t>"lt92": "На лекцию врачей о мерах безопасности молодой мужчина отреагировал неоднозначно. Как выяснилось, это не первый опыт молодых супругов в оральном сексе, однако конфуз произошел впервые.",</w:t>
      </w:r>
    </w:p>
    <w:p w:rsidR="009F5CDF" w:rsidRDefault="009F5CDF" w:rsidP="009F5CDF"/>
    <w:p w:rsidR="009F5CDF" w:rsidRDefault="009F5CDF" w:rsidP="009F5CDF">
      <w:r>
        <w:lastRenderedPageBreak/>
        <w:t xml:space="preserve">"lt93": "Виновником такому событию стал&lt;a </w:t>
      </w:r>
      <w:proofErr w:type="spellStart"/>
      <w:r>
        <w:t>href</w:t>
      </w:r>
      <w:proofErr w:type="spellEnd"/>
      <w:r>
        <w:t>=\"\"&gt;гель для увеличения члена&lt;/a&gt;, которым мужчина пользовался втайне от жены с целью преподнесения сюрприза. Как отреагирует девушка на истинную причину ее травмы, пока неизвестно.",</w:t>
      </w:r>
    </w:p>
    <w:p w:rsidR="009F5CDF" w:rsidRDefault="009F5CDF" w:rsidP="009F5CDF"/>
    <w:p w:rsidR="009F5CDF" w:rsidRDefault="009F5CDF" w:rsidP="009F5CDF">
      <w:r>
        <w:t xml:space="preserve">"lt94": "Врачи же настроены скептически и не рекомендуют использовать гель&lt;a </w:t>
      </w:r>
      <w:proofErr w:type="spellStart"/>
      <w:r>
        <w:t>href</w:t>
      </w:r>
      <w:proofErr w:type="spellEnd"/>
      <w:r>
        <w:t>=\"\"&gt;</w:t>
      </w:r>
      <w:proofErr w:type="spellStart"/>
      <w:r>
        <w:t>BigBoy</w:t>
      </w:r>
      <w:proofErr w:type="spellEnd"/>
      <w:r>
        <w:t>&lt;/a&gt;для увеличения полового органа без врачебного наблюдения, поскольку это ведет не только к подобным казусам, но и может привести к незапланированным результатам: вместо желаемых 2-3 см, мужской орган может увеличиться на 5-7 и более.",</w:t>
      </w:r>
    </w:p>
    <w:p w:rsidR="009F5CDF" w:rsidRDefault="009F5CDF" w:rsidP="009F5CDF"/>
    <w:p w:rsidR="009F5CDF" w:rsidRDefault="009F5CDF" w:rsidP="009F5CDF">
      <w:r>
        <w:t xml:space="preserve">"lt95": "Известно, что производители не понесут ответственности за случившееся, поскольку в их&lt;a </w:t>
      </w:r>
      <w:proofErr w:type="spellStart"/>
      <w:r>
        <w:t>href</w:t>
      </w:r>
      <w:proofErr w:type="spellEnd"/>
      <w:r>
        <w:t xml:space="preserve">=\"\"&gt;публичной оферте&lt;/a&gt;четко прописано действие и способ применения </w:t>
      </w:r>
      <w:proofErr w:type="spellStart"/>
      <w:r>
        <w:t>BigBoy</w:t>
      </w:r>
      <w:proofErr w:type="spellEnd"/>
      <w:r>
        <w:t>.",</w:t>
      </w:r>
    </w:p>
    <w:p w:rsidR="009F5CDF" w:rsidRDefault="009F5CDF" w:rsidP="009F5CDF"/>
    <w:p w:rsidR="009F5CDF" w:rsidRDefault="009F5CDF" w:rsidP="009F5CDF">
      <w:r>
        <w:t>"lt96": "Там же указано, что увеличение пениса при использовании геля может достигнуть до +7 см в длину и до +1,5 см в объеме.",</w:t>
      </w:r>
    </w:p>
    <w:p w:rsidR="009F5CDF" w:rsidRDefault="009F5CDF" w:rsidP="009F5CDF"/>
    <w:p w:rsidR="009F5CDF" w:rsidRDefault="009F5CDF" w:rsidP="009F5CDF">
      <w:r>
        <w:t>"lt97": "Ученые Института Урологии, при котором разрабатывался препарат, прокомментировали ситуацию просто:",</w:t>
      </w:r>
    </w:p>
    <w:p w:rsidR="009F5CDF" w:rsidRDefault="009F5CDF" w:rsidP="009F5CDF"/>
    <w:p w:rsidR="009F5CDF" w:rsidRDefault="009F5CDF" w:rsidP="009F5CDF">
      <w:r>
        <w:t>"lt98": "“Мы работали над средством, которое позволит в домашних условиях решить многие проблемы интимного плана: увеличить пенис до желаемой длины, повысить либидо, укрепить эрекцию, замедлить наступление эякуляции и ускорить оргазм партнерши.",</w:t>
      </w:r>
    </w:p>
    <w:p w:rsidR="009F5CDF" w:rsidRDefault="009F5CDF" w:rsidP="009F5CDF"/>
    <w:p w:rsidR="009F5CDF" w:rsidRDefault="009F5CDF" w:rsidP="009F5CDF">
      <w:r>
        <w:t>"lt99": "Работа над этим препаратом велась более 10 лет, и мы достигли поставленной цели.",</w:t>
      </w:r>
    </w:p>
    <w:p w:rsidR="009F5CDF" w:rsidRDefault="009F5CDF" w:rsidP="009F5CDF"/>
    <w:p w:rsidR="009F5CDF" w:rsidRDefault="009F5CDF" w:rsidP="009F5CDF">
      <w:r>
        <w:t>"lt100": "</w:t>
      </w:r>
      <w:proofErr w:type="spellStart"/>
      <w:r>
        <w:t>Микрогранулы</w:t>
      </w:r>
      <w:proofErr w:type="spellEnd"/>
      <w:r>
        <w:t xml:space="preserve"> с высоким содержанием активных веществ в составе геля сохранили все свои </w:t>
      </w:r>
      <w:proofErr w:type="spellStart"/>
      <w:r>
        <w:t>свои</w:t>
      </w:r>
      <w:proofErr w:type="spellEnd"/>
      <w:r>
        <w:t xml:space="preserve"> свойства в первозданном виде. При непосредственном контакте с кожей их действие активируется моментально: действующее вещество заставляет клетки пористого тела делиться с удвоенной силой, а также усиливает кровообращение, что приводит к более твердой и частой эрекции и повышению либидо”.",</w:t>
      </w:r>
    </w:p>
    <w:p w:rsidR="009F5CDF" w:rsidRDefault="009F5CDF" w:rsidP="009F5CDF"/>
    <w:p w:rsidR="009F5CDF" w:rsidRDefault="009F5CDF" w:rsidP="009F5CDF">
      <w:r>
        <w:t xml:space="preserve">"lt101": "Более подробно о мерах осторожности при использовании геля </w:t>
      </w:r>
      <w:proofErr w:type="spellStart"/>
      <w:r>
        <w:t>BigBoy</w:t>
      </w:r>
      <w:proofErr w:type="spellEnd"/>
      <w:r>
        <w:t>, а также результатах клинических экспериментов можно узнать на официальном сайте производителя.",</w:t>
      </w:r>
    </w:p>
    <w:p w:rsidR="009F5CDF" w:rsidRDefault="009F5CDF" w:rsidP="009F5CDF"/>
    <w:p w:rsidR="009F5CDF" w:rsidRDefault="009F5CDF" w:rsidP="009F5CDF">
      <w:r>
        <w:t xml:space="preserve">"lt102": "Перейти на сайт производителя геля </w:t>
      </w:r>
      <w:proofErr w:type="spellStart"/>
      <w:r>
        <w:t>BigBoy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"lt103": "</w:t>
      </w:r>
      <w:proofErr w:type="spellStart"/>
      <w:r>
        <w:t>Romulus</w:t>
      </w:r>
      <w:proofErr w:type="spellEnd"/>
      <w:r>
        <w:t xml:space="preserve"> </w:t>
      </w:r>
      <w:proofErr w:type="spellStart"/>
      <w:r>
        <w:t>Vladoiu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lastRenderedPageBreak/>
        <w:t xml:space="preserve">"lt104": "Что-то мне подсказывает, что врачи “настоятельно рекомендуют пользоваться </w:t>
      </w:r>
      <w:proofErr w:type="spellStart"/>
      <w:r>
        <w:t>Бигбоем</w:t>
      </w:r>
      <w:proofErr w:type="spellEnd"/>
      <w:r>
        <w:t xml:space="preserve"> под их чутким руководством” только потому что им это выгодно. Ну типа зачем заказывать через сайт, когда можно взять прямо здесь и сейчас.",</w:t>
      </w:r>
    </w:p>
    <w:p w:rsidR="009F5CDF" w:rsidRDefault="009F5CDF" w:rsidP="009F5CDF"/>
    <w:p w:rsidR="009F5CDF" w:rsidRDefault="009F5CDF" w:rsidP="009F5CDF">
      <w:r>
        <w:t>"lt105": "</w:t>
      </w:r>
      <w:proofErr w:type="spellStart"/>
      <w:r>
        <w:t>Robert</w:t>
      </w:r>
      <w:proofErr w:type="spellEnd"/>
      <w:r>
        <w:t xml:space="preserve"> </w:t>
      </w:r>
      <w:proofErr w:type="spellStart"/>
      <w:r>
        <w:t>Caldararu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 xml:space="preserve">"lt106": "Ну </w:t>
      </w:r>
      <w:proofErr w:type="spellStart"/>
      <w:r>
        <w:t>хз</w:t>
      </w:r>
      <w:proofErr w:type="spellEnd"/>
      <w:r>
        <w:t>, я пользовался сам, никаких проблем не возникло. Но и в том чтобы купить у врача ничего плохого не вижу. Телочка довольна))",</w:t>
      </w:r>
    </w:p>
    <w:p w:rsidR="009F5CDF" w:rsidRDefault="009F5CDF" w:rsidP="009F5CDF"/>
    <w:p w:rsidR="009F5CDF" w:rsidRDefault="009F5CDF" w:rsidP="009F5CDF">
      <w:r>
        <w:t>"lt107": "</w:t>
      </w:r>
      <w:proofErr w:type="spellStart"/>
      <w:r>
        <w:t>Eduard</w:t>
      </w:r>
      <w:proofErr w:type="spellEnd"/>
      <w:r>
        <w:t xml:space="preserve"> </w:t>
      </w:r>
      <w:proofErr w:type="spellStart"/>
      <w:r>
        <w:t>Poenaru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 xml:space="preserve">"lt108": "У врача можно купить гель на порядок дороже, вот в чем фишка. Они ж фактически нелегально этим </w:t>
      </w:r>
      <w:proofErr w:type="spellStart"/>
      <w:r>
        <w:t>барыжат</w:t>
      </w:r>
      <w:proofErr w:type="spellEnd"/>
      <w:r>
        <w:t>, денежку себе в карман кладут. А сами по акции заказывают (там вроде от 5 штук какая-то нехилая скидка). На этом выхлоп неплохой можно получить.",</w:t>
      </w:r>
    </w:p>
    <w:p w:rsidR="009F5CDF" w:rsidRDefault="009F5CDF" w:rsidP="009F5CDF"/>
    <w:p w:rsidR="009F5CDF" w:rsidRDefault="009F5CDF" w:rsidP="009F5CDF">
      <w:r>
        <w:t>"lt109": "</w:t>
      </w:r>
      <w:proofErr w:type="spellStart"/>
      <w:r>
        <w:t>Thiago</w:t>
      </w:r>
      <w:proofErr w:type="spellEnd"/>
      <w:r>
        <w:t xml:space="preserve"> </w:t>
      </w:r>
      <w:proofErr w:type="spellStart"/>
      <w:r>
        <w:t>Franco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"lt110": "Это уже третья новость за месяц с такой концовкой! Эх, бабы, ну хоть чутка приглядывайте, что вам в горло суют!",</w:t>
      </w:r>
    </w:p>
    <w:p w:rsidR="009F5CDF" w:rsidRDefault="009F5CDF" w:rsidP="009F5CDF"/>
    <w:p w:rsidR="009F5CDF" w:rsidRDefault="009F5CDF" w:rsidP="009F5CDF">
      <w:r>
        <w:t>"lt111": "</w:t>
      </w:r>
      <w:proofErr w:type="spellStart"/>
      <w:r>
        <w:t>Martina</w:t>
      </w:r>
      <w:proofErr w:type="spellEnd"/>
      <w:r>
        <w:t xml:space="preserve"> </w:t>
      </w:r>
      <w:proofErr w:type="spellStart"/>
      <w:r>
        <w:t>Stella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"lt112": "То есть вы считаете, что олень, который втихаря от жены свой агрегат увеличил, вообще ни в чем не виноват??? Я бы убила своего за такой СЮРПРИЗ! Не, я конечно, люблю побольше, но о таких вещах нужно либо предупреждать, либо не совать свой подарочек в глотку, чтоб он там не застревал!",</w:t>
      </w:r>
    </w:p>
    <w:p w:rsidR="009F5CDF" w:rsidRDefault="009F5CDF" w:rsidP="009F5CDF"/>
    <w:p w:rsidR="009F5CDF" w:rsidRDefault="009F5CDF" w:rsidP="009F5CDF">
      <w:r>
        <w:t>"lt113": "</w:t>
      </w:r>
      <w:proofErr w:type="spellStart"/>
      <w:r>
        <w:t>Dylan</w:t>
      </w:r>
      <w:proofErr w:type="spellEnd"/>
      <w:r>
        <w:t xml:space="preserve"> </w:t>
      </w:r>
      <w:proofErr w:type="spellStart"/>
      <w:r>
        <w:t>Ferchichi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 xml:space="preserve">"lt114": "Жаль я уже использовал </w:t>
      </w:r>
      <w:proofErr w:type="spellStart"/>
      <w:r>
        <w:t>бигбой</w:t>
      </w:r>
      <w:proofErr w:type="spellEnd"/>
      <w:r>
        <w:t>, интересно было б посмотреть, как это все под контролем врача проходило бы)))",</w:t>
      </w:r>
    </w:p>
    <w:p w:rsidR="009F5CDF" w:rsidRDefault="009F5CDF" w:rsidP="009F5CDF"/>
    <w:p w:rsidR="009F5CDF" w:rsidRPr="009F5CDF" w:rsidRDefault="009F5CDF" w:rsidP="009F5CDF">
      <w:pPr>
        <w:rPr>
          <w:lang w:val="en-US"/>
        </w:rPr>
      </w:pPr>
      <w:r w:rsidRPr="009F5CDF">
        <w:rPr>
          <w:lang w:val="en-US"/>
        </w:rPr>
        <w:t xml:space="preserve">"lt115": "Jonathan </w:t>
      </w:r>
      <w:proofErr w:type="spellStart"/>
      <w:r w:rsidRPr="009F5CDF">
        <w:rPr>
          <w:lang w:val="en-US"/>
        </w:rPr>
        <w:t>Tranquilli</w:t>
      </w:r>
      <w:proofErr w:type="spellEnd"/>
      <w:r w:rsidRPr="009F5CDF">
        <w:rPr>
          <w:lang w:val="en-US"/>
        </w:rPr>
        <w:t>",</w:t>
      </w:r>
    </w:p>
    <w:p w:rsidR="009F5CDF" w:rsidRPr="009F5CDF" w:rsidRDefault="009F5CDF" w:rsidP="009F5CDF">
      <w:pPr>
        <w:rPr>
          <w:lang w:val="en-US"/>
        </w:rPr>
      </w:pPr>
    </w:p>
    <w:p w:rsidR="009F5CDF" w:rsidRDefault="009F5CDF" w:rsidP="009F5CDF">
      <w:r w:rsidRPr="009F5CDF">
        <w:rPr>
          <w:lang w:val="en-US"/>
        </w:rPr>
        <w:t>"lt116": "</w:t>
      </w:r>
      <w:r>
        <w:t>И</w:t>
      </w:r>
      <w:r w:rsidRPr="009F5CDF">
        <w:rPr>
          <w:lang w:val="en-US"/>
        </w:rPr>
        <w:t xml:space="preserve"> </w:t>
      </w:r>
      <w:r>
        <w:t>как</w:t>
      </w:r>
      <w:r w:rsidRPr="009F5CDF">
        <w:rPr>
          <w:lang w:val="en-US"/>
        </w:rPr>
        <w:t xml:space="preserve"> </w:t>
      </w:r>
      <w:r>
        <w:t>вам</w:t>
      </w:r>
      <w:r w:rsidRPr="009F5CDF">
        <w:rPr>
          <w:lang w:val="en-US"/>
        </w:rPr>
        <w:t xml:space="preserve">? </w:t>
      </w:r>
      <w:r>
        <w:t>Помог?",</w:t>
      </w:r>
    </w:p>
    <w:p w:rsidR="009F5CDF" w:rsidRDefault="009F5CDF" w:rsidP="009F5CDF"/>
    <w:p w:rsidR="009F5CDF" w:rsidRDefault="009F5CDF" w:rsidP="009F5CDF">
      <w:r>
        <w:lastRenderedPageBreak/>
        <w:t>"lt117": "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Montana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"lt118": "Да там все просто. Мажешь член этим гелем каждый день и все. Хочешь - веди замеры, хочешь не веди. Мне лень было, я только в начале и в конце замерил. +5 см, как и планировал, никаких конфузов. Моя кстати тоже в восторге)) Вообще безотказная стала))",</w:t>
      </w:r>
    </w:p>
    <w:p w:rsidR="009F5CDF" w:rsidRDefault="009F5CDF" w:rsidP="009F5CDF"/>
    <w:p w:rsidR="009F5CDF" w:rsidRDefault="009F5CDF" w:rsidP="009F5CDF">
      <w:r>
        <w:t>"lt119": "</w:t>
      </w:r>
      <w:proofErr w:type="spellStart"/>
      <w:r>
        <w:t>Denis</w:t>
      </w:r>
      <w:proofErr w:type="spellEnd"/>
      <w:r>
        <w:t xml:space="preserve"> </w:t>
      </w:r>
      <w:proofErr w:type="spellStart"/>
      <w:r>
        <w:t>Sela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"lt120": "не понял, болт в ширь растет или в длину?",</w:t>
      </w:r>
    </w:p>
    <w:p w:rsidR="009F5CDF" w:rsidRDefault="009F5CDF" w:rsidP="009F5CDF"/>
    <w:p w:rsidR="009F5CDF" w:rsidRDefault="009F5CDF" w:rsidP="009F5CDF">
      <w:r>
        <w:t>"lt121": "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Efrati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"lt122": "И в ширину и в длину. В обхвате у меня на 0,5 см ток увеличился, ну там изначально норм было. А в длину на 6 см подрос",</w:t>
      </w:r>
    </w:p>
    <w:p w:rsidR="009F5CDF" w:rsidRDefault="009F5CDF" w:rsidP="009F5CDF"/>
    <w:p w:rsidR="009F5CDF" w:rsidRDefault="009F5CDF" w:rsidP="009F5CDF">
      <w:r>
        <w:t>"lt123": "</w:t>
      </w:r>
      <w:proofErr w:type="spellStart"/>
      <w:r>
        <w:t>William</w:t>
      </w:r>
      <w:proofErr w:type="spellEnd"/>
      <w:r>
        <w:t xml:space="preserve"> </w:t>
      </w:r>
      <w:proofErr w:type="spellStart"/>
      <w:r>
        <w:t>Mang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"lt124": "Надо тоже попробовать.",</w:t>
      </w:r>
    </w:p>
    <w:p w:rsidR="009F5CDF" w:rsidRDefault="009F5CDF" w:rsidP="009F5CDF"/>
    <w:p w:rsidR="009F5CDF" w:rsidRDefault="009F5CDF" w:rsidP="009F5CDF">
      <w:r>
        <w:t>"lt125": "</w:t>
      </w:r>
      <w:proofErr w:type="spellStart"/>
      <w:r>
        <w:t>Omar</w:t>
      </w:r>
      <w:proofErr w:type="spellEnd"/>
      <w:r>
        <w:t xml:space="preserve"> </w:t>
      </w:r>
      <w:proofErr w:type="spellStart"/>
      <w:r>
        <w:t>Mulfary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"lt126": "У них реально акция, прикиньте)))) Взял пять тюбиков, чтоб наверняка)))",</w:t>
      </w:r>
    </w:p>
    <w:p w:rsidR="009F5CDF" w:rsidRDefault="009F5CDF" w:rsidP="009F5CDF"/>
    <w:p w:rsidR="009F5CDF" w:rsidRDefault="009F5CDF" w:rsidP="009F5CDF">
      <w:r>
        <w:t xml:space="preserve">"lt127": "Перейти на сайт производителя геля </w:t>
      </w:r>
      <w:proofErr w:type="spellStart"/>
      <w:r>
        <w:t>BigBoy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 xml:space="preserve">"lt128": "Другие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 xml:space="preserve">"lt129": "Плач по генералу </w:t>
      </w:r>
      <w:proofErr w:type="spellStart"/>
      <w:r>
        <w:t>Сулеймани</w:t>
      </w:r>
      <w:proofErr w:type="spellEnd"/>
      <w:r>
        <w:t>",</w:t>
      </w:r>
    </w:p>
    <w:p w:rsidR="009F5CDF" w:rsidRDefault="009F5CDF" w:rsidP="009F5CDF"/>
    <w:p w:rsidR="009F5CDF" w:rsidRDefault="009F5CDF" w:rsidP="009F5CDF">
      <w:r>
        <w:t>"lt130": "Трагедия дикой природы",</w:t>
      </w:r>
    </w:p>
    <w:p w:rsidR="009F5CDF" w:rsidRDefault="009F5CDF" w:rsidP="009F5CDF"/>
    <w:p w:rsidR="009F5CDF" w:rsidRDefault="009F5CDF" w:rsidP="009F5CDF">
      <w:r>
        <w:t>"lt131": "В Пуэрто-Рико введен режим ЧС",</w:t>
      </w:r>
    </w:p>
    <w:p w:rsidR="009F5CDF" w:rsidRDefault="009F5CDF" w:rsidP="009F5CDF"/>
    <w:p w:rsidR="009F5CDF" w:rsidRDefault="009F5CDF" w:rsidP="009F5CDF">
      <w:r>
        <w:lastRenderedPageBreak/>
        <w:t>"lt132": "Австралия: животные в огне",</w:t>
      </w:r>
    </w:p>
    <w:p w:rsidR="009F5CDF" w:rsidRDefault="009F5CDF" w:rsidP="009F5CDF"/>
    <w:p w:rsidR="009F5CDF" w:rsidRDefault="009F5CDF" w:rsidP="009F5CDF">
      <w:r>
        <w:t>"lt133": "</w:t>
      </w:r>
      <w:proofErr w:type="spellStart"/>
      <w:r>
        <w:t>Copyright</w:t>
      </w:r>
      <w:proofErr w:type="spellEnd"/>
      <w:r>
        <w:t xml:space="preserve"> © </w:t>
      </w:r>
      <w:proofErr w:type="spellStart"/>
      <w:r>
        <w:t>euronews</w:t>
      </w:r>
      <w:proofErr w:type="spellEnd"/>
      <w:r>
        <w:t xml:space="preserve"> 2020"</w:t>
      </w:r>
    </w:p>
    <w:p w:rsidR="009722BB" w:rsidRDefault="009722BB" w:rsidP="009F5CDF">
      <w:bookmarkStart w:id="0" w:name="_GoBack"/>
      <w:bookmarkEnd w:id="0"/>
    </w:p>
    <w:sectPr w:rsidR="0097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F1"/>
    <w:rsid w:val="001539F1"/>
    <w:rsid w:val="009722BB"/>
    <w:rsid w:val="009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13B35-AEDC-4711-A1D0-A51212C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A5C0B1C8</Template>
  <TotalTime>0</TotalTime>
  <Pages>10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Кисляков Евгений Андреевич</dc:creator>
  <cp:keywords/>
  <dc:description/>
  <cp:lastModifiedBy>Кисляков Евгений Андреевич</cp:lastModifiedBy>
  <cp:revision>2</cp:revision>
  <dcterms:created xsi:type="dcterms:W3CDTF">2020-02-10T07:40:00Z</dcterms:created>
  <dcterms:modified xsi:type="dcterms:W3CDTF">2020-02-10T07:40:00Z</dcterms:modified>
</cp:coreProperties>
</file>