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6A" w:rsidRPr="006E306A" w:rsidRDefault="006E306A" w:rsidP="006E306A">
      <w:pPr>
        <w:rPr>
          <w:lang w:val="en-US"/>
        </w:rPr>
      </w:pPr>
      <w:bookmarkStart w:id="0" w:name="_GoBack"/>
      <w:bookmarkEnd w:id="0"/>
      <w:r w:rsidRPr="006E306A">
        <w:rPr>
          <w:lang w:val="en-US"/>
        </w:rPr>
        <w:t>"lt0": "</w:t>
      </w:r>
      <w:proofErr w:type="spellStart"/>
      <w:r w:rsidRPr="006E306A">
        <w:rPr>
          <w:lang w:val="en-US"/>
        </w:rPr>
        <w:t>togle</w:t>
      </w:r>
      <w:proofErr w:type="spellEnd"/>
      <w:r w:rsidRPr="006E306A">
        <w:rPr>
          <w:lang w:val="en-US"/>
        </w:rPr>
        <w:t xml:space="preserve"> menu",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"lt1": "</w:t>
      </w:r>
      <w:proofErr w:type="spellStart"/>
      <w:r w:rsidRPr="006E306A">
        <w:rPr>
          <w:lang w:val="en-US"/>
        </w:rPr>
        <w:t>togle</w:t>
      </w:r>
      <w:proofErr w:type="spellEnd"/>
      <w:r w:rsidRPr="006E306A">
        <w:rPr>
          <w:lang w:val="en-US"/>
        </w:rPr>
        <w:t xml:space="preserve"> menu",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"lt2": "The Good Men Project",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"lt3": "All Categories",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"lt4": "Sex &amp;amp; Relationships",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"lt5": "Dads &amp;amp; Families",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"lt6": "Politics",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"lt7": "Gender",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"lt8": "Advice &amp;amp; Confessions",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"lt9": "Ethics",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"lt10": "</w:t>
      </w:r>
      <w:proofErr w:type="spellStart"/>
      <w:r w:rsidRPr="006E306A">
        <w:rPr>
          <w:lang w:val="en-US"/>
        </w:rPr>
        <w:t>A&amp;amp;E</w:t>
      </w:r>
      <w:proofErr w:type="spellEnd"/>
      <w:r w:rsidRPr="006E306A">
        <w:rPr>
          <w:lang w:val="en-US"/>
        </w:rPr>
        <w:t>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"lt11": "Sports",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"lt12": "Divorce",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"lt13": "Environment",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"lt14": "Business",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"lt15": "Gender &amp;amp; Sexuality",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lastRenderedPageBreak/>
        <w:t>"lt16": "Good For The Soul",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"lt17": "Health &amp;amp; Wellness",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"lt18": "Good Feed Blog",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"lt19": "Raising Boys",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"lt20": "Social Justice",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"lt21": "Get Daily Email",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"lt22": "We are the only international conversation about the changing roles of men in the 21st century.",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"lt23": "&lt;</w:t>
      </w:r>
      <w:proofErr w:type="spellStart"/>
      <w:r w:rsidRPr="006E306A">
        <w:rPr>
          <w:lang w:val="en-US"/>
        </w:rPr>
        <w:t>svg</w:t>
      </w:r>
      <w:proofErr w:type="spellEnd"/>
      <w:r w:rsidRPr="006E306A">
        <w:rPr>
          <w:lang w:val="en-US"/>
        </w:rPr>
        <w:t xml:space="preserve">&gt;&lt;use </w:t>
      </w:r>
      <w:proofErr w:type="spellStart"/>
      <w:r w:rsidRPr="006E306A">
        <w:rPr>
          <w:lang w:val="en-US"/>
        </w:rPr>
        <w:t>xlink:href</w:t>
      </w:r>
      <w:proofErr w:type="spellEnd"/>
      <w:r w:rsidRPr="006E306A">
        <w:rPr>
          <w:lang w:val="en-US"/>
        </w:rPr>
        <w:t>=\"\"&gt;&lt;/use&gt;&lt;/</w:t>
      </w:r>
      <w:proofErr w:type="spellStart"/>
      <w:r w:rsidRPr="006E306A">
        <w:rPr>
          <w:lang w:val="en-US"/>
        </w:rPr>
        <w:t>svg</w:t>
      </w:r>
      <w:proofErr w:type="spellEnd"/>
      <w:r w:rsidRPr="006E306A">
        <w:rPr>
          <w:lang w:val="en-US"/>
        </w:rPr>
        <w:t>&gt;Register Your Email",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"lt24": "Become a Premium Member",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"lt25": "We have pioneered the largest worldwide conversation about what it means to be a good man in the 21st century.",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"lt26": "Your support of our work is inspiring and invaluable.",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"lt27": "&lt;</w:t>
      </w:r>
      <w:proofErr w:type="spellStart"/>
      <w:r w:rsidRPr="006E306A">
        <w:rPr>
          <w:lang w:val="en-US"/>
        </w:rPr>
        <w:t>svg</w:t>
      </w:r>
      <w:proofErr w:type="spellEnd"/>
      <w:r w:rsidRPr="006E306A">
        <w:rPr>
          <w:lang w:val="en-US"/>
        </w:rPr>
        <w:t xml:space="preserve">&gt;&lt;use </w:t>
      </w:r>
      <w:proofErr w:type="spellStart"/>
      <w:r w:rsidRPr="006E306A">
        <w:rPr>
          <w:lang w:val="en-US"/>
        </w:rPr>
        <w:t>xlink:href</w:t>
      </w:r>
      <w:proofErr w:type="spellEnd"/>
      <w:r w:rsidRPr="006E306A">
        <w:rPr>
          <w:lang w:val="en-US"/>
        </w:rPr>
        <w:t>=\"\"&gt;&lt;/use&gt;&lt;/</w:t>
      </w:r>
      <w:proofErr w:type="spellStart"/>
      <w:r w:rsidRPr="006E306A">
        <w:rPr>
          <w:lang w:val="en-US"/>
        </w:rPr>
        <w:t>svg</w:t>
      </w:r>
      <w:proofErr w:type="spellEnd"/>
      <w:r w:rsidRPr="006E306A">
        <w:rPr>
          <w:lang w:val="en-US"/>
        </w:rPr>
        <w:t>&gt;Register New Account",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"lt28": "Login",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"lt29": "Already have account?&lt;</w:t>
      </w:r>
      <w:proofErr w:type="spellStart"/>
      <w:r w:rsidRPr="006E306A">
        <w:rPr>
          <w:lang w:val="en-US"/>
        </w:rPr>
        <w:t>br</w:t>
      </w:r>
      <w:proofErr w:type="spellEnd"/>
      <w:r w:rsidRPr="006E306A">
        <w:rPr>
          <w:lang w:val="en-US"/>
        </w:rPr>
        <w:t>&gt;Please login in here",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"lt30": "</w:t>
      </w:r>
      <w:proofErr w:type="spellStart"/>
      <w:r w:rsidRPr="006E306A">
        <w:rPr>
          <w:lang w:val="en-US"/>
        </w:rPr>
        <w:t>widget_out</w:t>
      </w:r>
      <w:proofErr w:type="spellEnd"/>
      <w:r w:rsidRPr="006E306A">
        <w:rPr>
          <w:lang w:val="en-US"/>
        </w:rPr>
        <w:t>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"lt31": "Remember Me",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"lt32": "Lost your password?",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"lt33": "Forgotten Password",</w:t>
      </w:r>
    </w:p>
    <w:p w:rsidR="006E306A" w:rsidRPr="006E306A" w:rsidRDefault="006E306A" w:rsidP="006E306A">
      <w:pPr>
        <w:rPr>
          <w:lang w:val="en-US"/>
        </w:rPr>
      </w:pPr>
    </w:p>
    <w:p w:rsidR="006E306A" w:rsidRDefault="006E306A" w:rsidP="006E306A">
      <w:r>
        <w:t>"lt34": "</w:t>
      </w:r>
      <w:proofErr w:type="spellStart"/>
      <w:r>
        <w:t>Cancel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"lt35": "Размер ВАЖЕН: увеличивай и удивляй",</w:t>
      </w:r>
    </w:p>
    <w:p w:rsidR="006E306A" w:rsidRDefault="006E306A" w:rsidP="006E306A"/>
    <w:p w:rsidR="006E306A" w:rsidRDefault="006E306A" w:rsidP="006E306A">
      <w:r>
        <w:t xml:space="preserve">"lt36": "Где познакомиться с девушкой? Конечно же в интернете! На улице она может пробежать мимо, так как не готова к реальному общению, а вот в виртуальном мире, шансы на успех вырастают в геометрической прогрессии. Тем более в том же самом </w:t>
      </w:r>
      <w:proofErr w:type="spellStart"/>
      <w:r>
        <w:t>Тиндере</w:t>
      </w:r>
      <w:proofErr w:type="spellEnd"/>
      <w:r>
        <w:t xml:space="preserve"> можно подобрать себе партнера по параметрам, а не “играть в рулетку” при знакомстве в баре. Девушки, между прочим, сами предпочитают виртуальное общение перед </w:t>
      </w:r>
      <w:proofErr w:type="spellStart"/>
      <w:r>
        <w:t>интимом</w:t>
      </w:r>
      <w:proofErr w:type="spellEnd"/>
      <w:r>
        <w:t>, чтобы не было “маленьких сюрпризов”.",</w:t>
      </w:r>
    </w:p>
    <w:p w:rsidR="006E306A" w:rsidRDefault="006E306A" w:rsidP="006E306A"/>
    <w:p w:rsidR="006E306A" w:rsidRDefault="006E306A" w:rsidP="006E306A">
      <w:r>
        <w:t>"lt37": "После знакомства следует реальная встреча и если удалось произвести впечатление, то уже после 2-3 свиданий (а может и на первом), девушка готова к сексу. И тут самое главное не облажаться.",</w:t>
      </w:r>
    </w:p>
    <w:p w:rsidR="006E306A" w:rsidRDefault="006E306A" w:rsidP="006E306A"/>
    <w:p w:rsidR="006E306A" w:rsidRDefault="006E306A" w:rsidP="006E306A">
      <w:r>
        <w:t>"lt38": "&lt;b&gt;Чем больше у мужчины член, тем дольше&lt;/b&gt;и ярче длится не только его, но и ее оргазм. Наверное поэтому&lt;b&gt;залог успеха среди девушек – размер пениса, а не кошелька&lt;/b&gt;. Это подтверждают запросы в поисковиках, где женская аудитория выбирает видео и фото с&lt;b&gt;большими и толстыми&lt;/b&gt;.",</w:t>
      </w:r>
    </w:p>
    <w:p w:rsidR="006E306A" w:rsidRDefault="006E306A" w:rsidP="006E306A"/>
    <w:p w:rsidR="006E306A" w:rsidRDefault="006E306A" w:rsidP="006E306A">
      <w:r>
        <w:t>"lt39": "Что делать, если природа не наградила внушительным размером?",</w:t>
      </w:r>
    </w:p>
    <w:p w:rsidR="006E306A" w:rsidRDefault="006E306A" w:rsidP="006E306A"/>
    <w:p w:rsidR="006E306A" w:rsidRDefault="006E306A" w:rsidP="006E306A">
      <w:r>
        <w:t>"lt40": "Не переживай, увеличить пенис и добавить сексу больше жара – более, чем реально. А вот и самые популярные варианты:",</w:t>
      </w:r>
    </w:p>
    <w:p w:rsidR="006E306A" w:rsidRDefault="006E306A" w:rsidP="006E306A"/>
    <w:p w:rsidR="006E306A" w:rsidRDefault="006E306A" w:rsidP="006E306A">
      <w:r>
        <w:t>"lt41": "Первый – операция",</w:t>
      </w:r>
    </w:p>
    <w:p w:rsidR="006E306A" w:rsidRDefault="006E306A" w:rsidP="006E306A"/>
    <w:p w:rsidR="006E306A" w:rsidRDefault="006E306A" w:rsidP="006E306A">
      <w:r>
        <w:t>"lt42": "Стоимость от 20 000 до 50 000$",</w:t>
      </w:r>
    </w:p>
    <w:p w:rsidR="006E306A" w:rsidRDefault="006E306A" w:rsidP="006E306A"/>
    <w:p w:rsidR="006E306A" w:rsidRDefault="006E306A" w:rsidP="006E306A">
      <w:r>
        <w:t>"lt43": "Как она проходит?",</w:t>
      </w:r>
    </w:p>
    <w:p w:rsidR="006E306A" w:rsidRDefault="006E306A" w:rsidP="006E306A"/>
    <w:p w:rsidR="006E306A" w:rsidRDefault="006E306A" w:rsidP="006E306A">
      <w:r>
        <w:lastRenderedPageBreak/>
        <w:t xml:space="preserve">"lt44": "На первом этапе рассекается связка, которая находится между лобковой костью и тканями полового члена. На втором этапе устанавливается </w:t>
      </w:r>
      <w:proofErr w:type="spellStart"/>
      <w:r>
        <w:t>экстендер</w:t>
      </w:r>
      <w:proofErr w:type="spellEnd"/>
      <w:r>
        <w:t xml:space="preserve"> – аппарат на шарнирах, который фиксируется и постепенно-постепенно увеличивает </w:t>
      </w:r>
      <w:proofErr w:type="spellStart"/>
      <w:r>
        <w:t>тракцию</w:t>
      </w:r>
      <w:proofErr w:type="spellEnd"/>
      <w:r>
        <w:t>. За полгода или год можно увеличить член на 2-3 сантиметра. Толщина тоже увеличивается. Достаточно дорогая и болезненная методика с множеством противопоказаний (в том числе и длительном воздержании от секса). Существует риск серьезных осложнений, в числе которых потеря чувствительности и импотенция.",</w:t>
      </w:r>
    </w:p>
    <w:p w:rsidR="006E306A" w:rsidRDefault="006E306A" w:rsidP="006E306A"/>
    <w:p w:rsidR="006E306A" w:rsidRDefault="006E306A" w:rsidP="006E306A">
      <w:r>
        <w:t>"lt45": "Второй – насосы и упражнения",</w:t>
      </w:r>
    </w:p>
    <w:p w:rsidR="006E306A" w:rsidRDefault="006E306A" w:rsidP="006E306A"/>
    <w:p w:rsidR="006E306A" w:rsidRDefault="006E306A" w:rsidP="006E306A">
      <w:r>
        <w:t>"lt46": "Стоимость от 500 до 2 000$",</w:t>
      </w:r>
    </w:p>
    <w:p w:rsidR="006E306A" w:rsidRDefault="006E306A" w:rsidP="006E306A"/>
    <w:p w:rsidR="006E306A" w:rsidRDefault="006E306A" w:rsidP="006E306A">
      <w:r>
        <w:t>"lt47": "&lt;b&gt;Насосы&lt;/b&gt;. Механическое воздействие на пенис вызывает прилив крови и небольшой отек, поэтому на какое-то время член кажется больше. Но это быстро проходит. Если использовать насосы часто, то можно повредить ткани пениса, так что он деформируется или начнутся проблемы с эрекцией.",</w:t>
      </w:r>
    </w:p>
    <w:p w:rsidR="006E306A" w:rsidRDefault="006E306A" w:rsidP="006E306A"/>
    <w:p w:rsidR="006E306A" w:rsidRDefault="006E306A" w:rsidP="006E306A">
      <w:r>
        <w:t>"lt48": "&lt;b&gt;Упражнения&lt;/b&gt;. Техника «</w:t>
      </w:r>
      <w:proofErr w:type="spellStart"/>
      <w:r>
        <w:t>Джелкинг</w:t>
      </w:r>
      <w:proofErr w:type="spellEnd"/>
      <w:r>
        <w:t>» – это такой самомассаж от основания члена к головке с задержкой эякуляции. Как и у других DIY-методов увеличения, у упражнений нет доказательств работы, а осложнения есть: боль и деформации. И чтобы не травмировать себя, нужна консультация у специалиста, которого не так просто найти.",</w:t>
      </w:r>
    </w:p>
    <w:p w:rsidR="006E306A" w:rsidRDefault="006E306A" w:rsidP="006E306A"/>
    <w:p w:rsidR="006E306A" w:rsidRDefault="006E306A" w:rsidP="006E306A">
      <w:r>
        <w:t>"lt49": "Третий – таблетки",</w:t>
      </w:r>
    </w:p>
    <w:p w:rsidR="006E306A" w:rsidRDefault="006E306A" w:rsidP="006E306A"/>
    <w:p w:rsidR="006E306A" w:rsidRDefault="006E306A" w:rsidP="006E306A">
      <w:r>
        <w:t>"lt50": "Стоимость от 500 до 3 000$",</w:t>
      </w:r>
    </w:p>
    <w:p w:rsidR="006E306A" w:rsidRDefault="006E306A" w:rsidP="006E306A"/>
    <w:p w:rsidR="006E306A" w:rsidRDefault="006E306A" w:rsidP="006E306A">
      <w:r>
        <w:t xml:space="preserve">"lt51": "Таблетки для увеличения пениса – это пищевые добавки из смеси витаминов, трав и гормонов. Никакие подобные средства не меняют размер члена – это все игра на доверии отчаявшихся. Кроме того, они не зарегистрированы в качестве лекарственных препаратов, а значит, их производство никто не контролирует. Поэтому неизвестно, что на самом деле в таблетке (хорошо, если ничего). Но, к большому сожалению, чаще всего это дикая смесь гормонов и </w:t>
      </w:r>
      <w:proofErr w:type="spellStart"/>
      <w:r>
        <w:t>силденафила</w:t>
      </w:r>
      <w:proofErr w:type="spellEnd"/>
      <w:r>
        <w:t>, отчего возрастает большой риск многочисленных сердечно-сосудистых заболеваний и даже инфарктов. Как повезет.",</w:t>
      </w:r>
    </w:p>
    <w:p w:rsidR="006E306A" w:rsidRDefault="006E306A" w:rsidP="006E306A"/>
    <w:p w:rsidR="006E306A" w:rsidRDefault="006E306A" w:rsidP="006E306A">
      <w:r>
        <w:t>"lt52": "Четвертый – гели и смазки",</w:t>
      </w:r>
    </w:p>
    <w:p w:rsidR="006E306A" w:rsidRDefault="006E306A" w:rsidP="006E306A"/>
    <w:p w:rsidR="006E306A" w:rsidRDefault="006E306A" w:rsidP="006E306A">
      <w:r>
        <w:t>"lt53": "Стоимость от 5 до 500$",</w:t>
      </w:r>
    </w:p>
    <w:p w:rsidR="006E306A" w:rsidRDefault="006E306A" w:rsidP="006E306A"/>
    <w:p w:rsidR="006E306A" w:rsidRDefault="006E306A" w:rsidP="006E306A">
      <w:r>
        <w:lastRenderedPageBreak/>
        <w:t>"lt54": "Самый бюджетный, но самый безопасный и эффективный вариант. Но тут нужно быть аккуратным и знать, что брать. В интернете и секс-</w:t>
      </w:r>
      <w:proofErr w:type="spellStart"/>
      <w:r>
        <w:t>шопе</w:t>
      </w:r>
      <w:proofErr w:type="spellEnd"/>
      <w:r>
        <w:t xml:space="preserve"> можно приобрести смазку от которой может быть химический ожог. И чтобы такого не произошло, расскажем о новинке для увеличения пениса –&lt;a </w:t>
      </w:r>
      <w:proofErr w:type="spellStart"/>
      <w:r>
        <w:t>href</w:t>
      </w:r>
      <w:proofErr w:type="spellEnd"/>
      <w:r>
        <w:t xml:space="preserve">=\"\"&gt;геле-смазке </w:t>
      </w:r>
      <w:proofErr w:type="spellStart"/>
      <w:r>
        <w:t>Bigboy</w:t>
      </w:r>
      <w:proofErr w:type="spellEnd"/>
      <w:r>
        <w:t>&lt;/a&gt;.",</w:t>
      </w:r>
    </w:p>
    <w:p w:rsidR="006E306A" w:rsidRDefault="006E306A" w:rsidP="006E306A"/>
    <w:p w:rsidR="006E306A" w:rsidRDefault="006E306A" w:rsidP="006E306A">
      <w:r>
        <w:t>"lt55": "Почему именно&lt;b&gt;</w:t>
      </w:r>
      <w:proofErr w:type="spellStart"/>
      <w:r>
        <w:t>Bigboy</w:t>
      </w:r>
      <w:proofErr w:type="spellEnd"/>
      <w:r>
        <w:t>&lt;/b&gt;? Это первый интимный гель на основе водорастворимых веществ, стимулирующих рост пениса путем расширения вен и кавернозных тел.",</w:t>
      </w:r>
    </w:p>
    <w:p w:rsidR="006E306A" w:rsidRDefault="006E306A" w:rsidP="006E306A"/>
    <w:p w:rsidR="006E306A" w:rsidRDefault="006E306A" w:rsidP="006E306A">
      <w:r>
        <w:t>"lt56": "Доказано, что",</w:t>
      </w:r>
    </w:p>
    <w:p w:rsidR="006E306A" w:rsidRDefault="006E306A" w:rsidP="006E306A"/>
    <w:p w:rsidR="006E306A" w:rsidRDefault="006E306A" w:rsidP="006E306A">
      <w:r>
        <w:t>"lt57": "если регулярно стимулировать циркуляцию крови и увеличивать давление внутри пениса, то он станет не только больше, но и шире",</w:t>
      </w:r>
    </w:p>
    <w:p w:rsidR="006E306A" w:rsidRDefault="006E306A" w:rsidP="006E306A"/>
    <w:p w:rsidR="006E306A" w:rsidRDefault="006E306A" w:rsidP="006E306A">
      <w:r>
        <w:t>"lt58": "В этом тебе поможет&lt;b&gt;</w:t>
      </w:r>
      <w:proofErr w:type="spellStart"/>
      <w:r>
        <w:t>Bigboy</w:t>
      </w:r>
      <w:proofErr w:type="spellEnd"/>
      <w:r>
        <w:t>&lt;/b&gt;. Первое, на что стоит обратить внимание - состав:",</w:t>
      </w:r>
    </w:p>
    <w:p w:rsidR="006E306A" w:rsidRDefault="006E306A" w:rsidP="006E306A"/>
    <w:p w:rsidR="006E306A" w:rsidRDefault="006E306A" w:rsidP="006E306A">
      <w:r>
        <w:t>"lt59": "</w:t>
      </w:r>
      <w:proofErr w:type="spellStart"/>
      <w:r>
        <w:t>гиалуроновая</w:t>
      </w:r>
      <w:proofErr w:type="spellEnd"/>
      <w:r>
        <w:t xml:space="preserve"> кислота – способствуют продлению и усилению приятных ощущений во время сексуального контакта;",</w:t>
      </w:r>
    </w:p>
    <w:p w:rsidR="006E306A" w:rsidRDefault="006E306A" w:rsidP="006E306A"/>
    <w:p w:rsidR="006E306A" w:rsidRDefault="006E306A" w:rsidP="006E306A">
      <w:r>
        <w:t>"lt60": "экстракт мяты – делает пенис более чувствительным, повышает потенцию;",</w:t>
      </w:r>
    </w:p>
    <w:p w:rsidR="006E306A" w:rsidRDefault="006E306A" w:rsidP="006E306A"/>
    <w:p w:rsidR="006E306A" w:rsidRDefault="006E306A" w:rsidP="006E306A">
      <w:r>
        <w:t>"lt61": "экстракт ромашки – помогает тканям пениса стать эластичнее и шире;",</w:t>
      </w:r>
    </w:p>
    <w:p w:rsidR="006E306A" w:rsidRDefault="006E306A" w:rsidP="006E306A"/>
    <w:p w:rsidR="006E306A" w:rsidRDefault="006E306A" w:rsidP="006E306A">
      <w:r>
        <w:t>"lt62": "кофеин – способствует насыщению клеток кислородом, а это усиливает кровяной приток и член начинает расти естественным путем.",</w:t>
      </w:r>
    </w:p>
    <w:p w:rsidR="006E306A" w:rsidRDefault="006E306A" w:rsidP="006E306A"/>
    <w:p w:rsidR="006E306A" w:rsidRDefault="006E306A" w:rsidP="006E306A">
      <w:r>
        <w:t xml:space="preserve">"lt63": "С таким внушительным набором ингредиентов, производители геля </w:t>
      </w:r>
      <w:proofErr w:type="spellStart"/>
      <w:r>
        <w:t>Bigboy</w:t>
      </w:r>
      <w:proofErr w:type="spellEnd"/>
      <w:r>
        <w:t xml:space="preserve"> уверяют, что&lt;b&gt;за месяц твой член вырастет на 5 см&lt;/b&gt;. Ты забудешь, что такое быстрый и скучный секс.",</w:t>
      </w:r>
    </w:p>
    <w:p w:rsidR="006E306A" w:rsidRDefault="006E306A" w:rsidP="006E306A"/>
    <w:p w:rsidR="006E306A" w:rsidRDefault="006E306A" w:rsidP="006E306A">
      <w:r>
        <w:t>"lt64": "К плюсам стоит отнести отсутствие гормонов, безопасность, легкость применения.&lt;b&gt;Он обеспечивает более глубокое проникновение, а еще возбуждение у тебя и партнерши.&lt;/b&gt;",</w:t>
      </w:r>
    </w:p>
    <w:p w:rsidR="006E306A" w:rsidRDefault="006E306A" w:rsidP="006E306A"/>
    <w:p w:rsidR="006E306A" w:rsidRDefault="006E306A" w:rsidP="006E306A">
      <w:r>
        <w:t>"lt65": "Как стать секс-гуру",</w:t>
      </w:r>
    </w:p>
    <w:p w:rsidR="006E306A" w:rsidRDefault="006E306A" w:rsidP="006E306A"/>
    <w:p w:rsidR="006E306A" w:rsidRDefault="006E306A" w:rsidP="006E306A">
      <w:r>
        <w:t xml:space="preserve">"lt66": "Это как выиграть в лотерею или вытащить на экзамене единственный выученный билет. С большим членом не нужно никаких усилий. Узнав о твоих внушительных размерах, любая скромница готова устроить показательное секс-выступление, которому позавидовали бы </w:t>
      </w:r>
      <w:proofErr w:type="spellStart"/>
      <w:r>
        <w:t>порнозвезды</w:t>
      </w:r>
      <w:proofErr w:type="spellEnd"/>
      <w:r>
        <w:t>.",</w:t>
      </w:r>
    </w:p>
    <w:p w:rsidR="006E306A" w:rsidRDefault="006E306A" w:rsidP="006E306A"/>
    <w:p w:rsidR="006E306A" w:rsidRDefault="006E306A" w:rsidP="006E306A">
      <w:r>
        <w:t xml:space="preserve">"lt67": "Мечтаешь так же? Тогда бери </w:t>
      </w:r>
      <w:proofErr w:type="spellStart"/>
      <w:r>
        <w:t>Bigboy</w:t>
      </w:r>
      <w:proofErr w:type="spellEnd"/>
      <w:r>
        <w:t>, смело выдавливай его на член и начинай делать&lt;b&gt;простой массаж от основания к головке&lt;/b&gt;.",</w:t>
      </w:r>
    </w:p>
    <w:p w:rsidR="006E306A" w:rsidRDefault="006E306A" w:rsidP="006E306A"/>
    <w:p w:rsidR="006E306A" w:rsidRDefault="006E306A" w:rsidP="006E306A">
      <w:r>
        <w:t>"lt68": "При ежедневном использовании, результаты будут следующими:",</w:t>
      </w:r>
    </w:p>
    <w:p w:rsidR="006E306A" w:rsidRDefault="006E306A" w:rsidP="006E306A"/>
    <w:p w:rsidR="006E306A" w:rsidRDefault="006E306A" w:rsidP="006E306A">
      <w:r>
        <w:t>"lt69": "&lt;b&gt;7-10 дней&lt;/b&gt;: пенис увеличится на 1 см, а еще повысится чувствительность;",</w:t>
      </w:r>
    </w:p>
    <w:p w:rsidR="006E306A" w:rsidRDefault="006E306A" w:rsidP="006E306A"/>
    <w:p w:rsidR="006E306A" w:rsidRDefault="006E306A" w:rsidP="006E306A">
      <w:r>
        <w:t>"lt70": "&lt;b&gt;20 дней&lt;/b&gt;: секс станет в 2 раза ДОЛЬШЕ и приятнее, ведь член вырос уже на 3 см;",</w:t>
      </w:r>
    </w:p>
    <w:p w:rsidR="006E306A" w:rsidRDefault="006E306A" w:rsidP="006E306A"/>
    <w:p w:rsidR="006E306A" w:rsidRDefault="006E306A" w:rsidP="006E306A">
      <w:r>
        <w:t xml:space="preserve">"lt71": "&lt;b&gt;30 дней&lt;/b&gt;: сильная эрекция, долгие </w:t>
      </w:r>
      <w:proofErr w:type="spellStart"/>
      <w:r>
        <w:t>орагзмы</w:t>
      </w:r>
      <w:proofErr w:type="spellEnd"/>
      <w:r>
        <w:t xml:space="preserve"> и большой пенис (прирост до 5 см в длину и до 3 см в ширину).",</w:t>
      </w:r>
    </w:p>
    <w:p w:rsidR="006E306A" w:rsidRDefault="006E306A" w:rsidP="006E306A"/>
    <w:p w:rsidR="006E306A" w:rsidRDefault="006E306A" w:rsidP="006E306A">
      <w:r>
        <w:t xml:space="preserve">"lt72": "Если кажется, что уже все испробовал, а результата ноль, пора пробовать </w:t>
      </w:r>
      <w:proofErr w:type="spellStart"/>
      <w:r>
        <w:t>Bigboy</w:t>
      </w:r>
      <w:proofErr w:type="spellEnd"/>
      <w:r>
        <w:t>. Ей обязательно понравятся БОЛЬШИЕ ПЕРЕМЕНЫ.",</w:t>
      </w:r>
    </w:p>
    <w:p w:rsidR="006E306A" w:rsidRDefault="006E306A" w:rsidP="006E306A"/>
    <w:p w:rsidR="006E306A" w:rsidRDefault="006E306A" w:rsidP="006E306A">
      <w:r>
        <w:t>"lt73": "Заказать",</w:t>
      </w:r>
    </w:p>
    <w:p w:rsidR="006E306A" w:rsidRDefault="006E306A" w:rsidP="006E306A"/>
    <w:p w:rsidR="006E306A" w:rsidRDefault="006E306A" w:rsidP="006E306A">
      <w:r>
        <w:t>"lt74": "</w:t>
      </w:r>
      <w:proofErr w:type="spellStart"/>
      <w:r>
        <w:t>Comments</w:t>
      </w:r>
      <w:proofErr w:type="spellEnd"/>
      <w:r>
        <w:t>:",</w:t>
      </w:r>
    </w:p>
    <w:p w:rsidR="006E306A" w:rsidRDefault="006E306A" w:rsidP="006E306A"/>
    <w:p w:rsidR="006E306A" w:rsidRDefault="006E306A" w:rsidP="006E306A">
      <w:r>
        <w:t>"lt75": "</w:t>
      </w:r>
      <w:proofErr w:type="spellStart"/>
      <w:r>
        <w:t>John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"lt76": "27.01.2020",</w:t>
      </w:r>
    </w:p>
    <w:p w:rsidR="006E306A" w:rsidRDefault="006E306A" w:rsidP="006E306A"/>
    <w:p w:rsidR="006E306A" w:rsidRDefault="006E306A" w:rsidP="006E306A">
      <w:r>
        <w:t>"lt77": "надо попробовать, мне несколько сантиметров не помешают))",</w:t>
      </w:r>
    </w:p>
    <w:p w:rsidR="006E306A" w:rsidRDefault="006E306A" w:rsidP="006E306A"/>
    <w:p w:rsidR="006E306A" w:rsidRDefault="006E306A" w:rsidP="006E306A">
      <w:r>
        <w:t>"lt78": "</w:t>
      </w:r>
      <w:proofErr w:type="spellStart"/>
      <w:r>
        <w:t>Steven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"lt79": "28.01.2020",</w:t>
      </w:r>
    </w:p>
    <w:p w:rsidR="006E306A" w:rsidRDefault="006E306A" w:rsidP="006E306A"/>
    <w:p w:rsidR="006E306A" w:rsidRDefault="006E306A" w:rsidP="006E306A">
      <w:r>
        <w:t xml:space="preserve">"lt80": "я тоже </w:t>
      </w:r>
      <w:proofErr w:type="spellStart"/>
      <w:r>
        <w:t>Bigboy</w:t>
      </w:r>
      <w:proofErr w:type="spellEnd"/>
      <w:r>
        <w:t xml:space="preserve"> тестирую. член вырос на 5 см, больше не растет, а мне больше и не надо, жена уже и так жалуется что у меня слишком большой стал. для стояка тоже норм средство. намазал и в бой часа на два. короче теперь меня хватает и на жену и на двух любовниц.",</w:t>
      </w:r>
    </w:p>
    <w:p w:rsidR="006E306A" w:rsidRDefault="006E306A" w:rsidP="006E306A"/>
    <w:p w:rsidR="006E306A" w:rsidRDefault="006E306A" w:rsidP="006E306A">
      <w:r>
        <w:lastRenderedPageBreak/>
        <w:t>"lt81": "</w:t>
      </w:r>
      <w:proofErr w:type="spellStart"/>
      <w:r>
        <w:t>Paul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"lt82": "30.01.2020",</w:t>
      </w:r>
    </w:p>
    <w:p w:rsidR="006E306A" w:rsidRDefault="006E306A" w:rsidP="006E306A"/>
    <w:p w:rsidR="006E306A" w:rsidRDefault="006E306A" w:rsidP="006E306A">
      <w:r>
        <w:t>"lt83": "Ну если реально работающее средство, то это бомба. Хорошо мне не надо заморачиваться, от природы достались 19см.",</w:t>
      </w:r>
    </w:p>
    <w:p w:rsidR="006E306A" w:rsidRDefault="006E306A" w:rsidP="006E306A"/>
    <w:p w:rsidR="006E306A" w:rsidRDefault="006E306A" w:rsidP="006E306A">
      <w:r>
        <w:t>"lt84": "</w:t>
      </w:r>
      <w:proofErr w:type="spellStart"/>
      <w:r>
        <w:t>Christina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"lt85": "30.01.2020",</w:t>
      </w:r>
    </w:p>
    <w:p w:rsidR="006E306A" w:rsidRDefault="006E306A" w:rsidP="006E306A"/>
    <w:p w:rsidR="006E306A" w:rsidRDefault="006E306A" w:rsidP="006E306A">
      <w:r>
        <w:t xml:space="preserve">"lt86": "У меня парень им пользуется, причем я сама ему купила. У него член был 12 см, мне не хватало и я так прямо ему и сказала. А после того, как он </w:t>
      </w:r>
      <w:proofErr w:type="spellStart"/>
      <w:r>
        <w:t>Bigboy</w:t>
      </w:r>
      <w:proofErr w:type="spellEnd"/>
      <w:r>
        <w:t xml:space="preserve"> попробовал, у него стал уже 18 см! это даже больше чем у моего бывшего)) Теперь меня все устраивает.",</w:t>
      </w:r>
    </w:p>
    <w:p w:rsidR="006E306A" w:rsidRDefault="006E306A" w:rsidP="006E306A"/>
    <w:p w:rsidR="006E306A" w:rsidRDefault="006E306A" w:rsidP="006E306A">
      <w:r>
        <w:t>"lt87": "</w:t>
      </w:r>
      <w:proofErr w:type="spellStart"/>
      <w:r>
        <w:t>Jack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"lt88": "1.02.2020",</w:t>
      </w:r>
    </w:p>
    <w:p w:rsidR="006E306A" w:rsidRDefault="006E306A" w:rsidP="006E306A"/>
    <w:p w:rsidR="006E306A" w:rsidRDefault="006E306A" w:rsidP="006E306A">
      <w:r>
        <w:t xml:space="preserve">"lt89": "Недавно узнал про </w:t>
      </w:r>
      <w:proofErr w:type="spellStart"/>
      <w:r>
        <w:t>Bigboy</w:t>
      </w:r>
      <w:proofErr w:type="spellEnd"/>
      <w:r>
        <w:t>, но как то побаивался заказывать, думал развод. Сейчас пользуюсь им уже неделю, прирост +1 см. Если так пойдет, месяца через два у меня будет нехилый размер.",</w:t>
      </w:r>
    </w:p>
    <w:p w:rsidR="006E306A" w:rsidRDefault="006E306A" w:rsidP="006E306A"/>
    <w:p w:rsidR="006E306A" w:rsidRDefault="006E306A" w:rsidP="006E306A">
      <w:r>
        <w:t>"lt90": "</w:t>
      </w:r>
      <w:proofErr w:type="spellStart"/>
      <w:r>
        <w:t>Victor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"lt91": "2.02.2020",</w:t>
      </w:r>
    </w:p>
    <w:p w:rsidR="006E306A" w:rsidRDefault="006E306A" w:rsidP="006E306A"/>
    <w:p w:rsidR="006E306A" w:rsidRDefault="006E306A" w:rsidP="006E306A">
      <w:r>
        <w:t>"lt92": "А член надо как-то растягивать? если нет, то какой минимальный прирост за месяц?",</w:t>
      </w:r>
    </w:p>
    <w:p w:rsidR="006E306A" w:rsidRDefault="006E306A" w:rsidP="006E306A"/>
    <w:p w:rsidR="006E306A" w:rsidRDefault="006E306A" w:rsidP="006E306A">
      <w:r>
        <w:t>"lt93": "</w:t>
      </w:r>
      <w:proofErr w:type="spellStart"/>
      <w:r>
        <w:t>Mike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"lt94": "4.02.2020",</w:t>
      </w:r>
    </w:p>
    <w:p w:rsidR="006E306A" w:rsidRDefault="006E306A" w:rsidP="006E306A"/>
    <w:p w:rsidR="006E306A" w:rsidRDefault="006E306A" w:rsidP="006E306A">
      <w:r>
        <w:t xml:space="preserve">"lt95": "Я кстати тоже просто </w:t>
      </w:r>
      <w:proofErr w:type="spellStart"/>
      <w:r>
        <w:t>Bigboy</w:t>
      </w:r>
      <w:proofErr w:type="spellEnd"/>
      <w:r>
        <w:t xml:space="preserve"> втирал, ничего не растягивал, у меня за месяц +3 см.",</w:t>
      </w:r>
    </w:p>
    <w:p w:rsidR="006E306A" w:rsidRDefault="006E306A" w:rsidP="006E306A"/>
    <w:p w:rsidR="006E306A" w:rsidRDefault="006E306A" w:rsidP="006E306A">
      <w:r>
        <w:t>"lt96": "</w:t>
      </w:r>
      <w:proofErr w:type="spellStart"/>
      <w:r>
        <w:t>Phill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"lt97": "4.02.2020",</w:t>
      </w:r>
    </w:p>
    <w:p w:rsidR="006E306A" w:rsidRDefault="006E306A" w:rsidP="006E306A"/>
    <w:p w:rsidR="006E306A" w:rsidRDefault="006E306A" w:rsidP="006E306A">
      <w:r>
        <w:t>"lt98": "А болезненных ощущений нет или дискомфорта при увеличении члена? все-таки ткани растягиваются.",</w:t>
      </w:r>
    </w:p>
    <w:p w:rsidR="006E306A" w:rsidRDefault="006E306A" w:rsidP="006E306A"/>
    <w:p w:rsidR="006E306A" w:rsidRDefault="006E306A" w:rsidP="006E306A">
      <w:r>
        <w:t>"lt99": "</w:t>
      </w:r>
      <w:proofErr w:type="spellStart"/>
      <w:r>
        <w:t>Pak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"lt100": "4.02.2020",</w:t>
      </w:r>
    </w:p>
    <w:p w:rsidR="006E306A" w:rsidRDefault="006E306A" w:rsidP="006E306A"/>
    <w:p w:rsidR="006E306A" w:rsidRDefault="006E306A" w:rsidP="006E306A">
      <w:r>
        <w:t xml:space="preserve">"lt101": "все </w:t>
      </w:r>
      <w:proofErr w:type="spellStart"/>
      <w:r>
        <w:t>ок</w:t>
      </w:r>
      <w:proofErr w:type="spellEnd"/>
      <w:r>
        <w:t xml:space="preserve">, не бойся. Я </w:t>
      </w:r>
      <w:proofErr w:type="spellStart"/>
      <w:r>
        <w:t>Bigboy</w:t>
      </w:r>
      <w:proofErr w:type="spellEnd"/>
      <w:r>
        <w:t xml:space="preserve"> просто как смазку использовал, но от нее оказался нехилый бонус - член вырос.",</w:t>
      </w:r>
    </w:p>
    <w:p w:rsidR="006E306A" w:rsidRDefault="006E306A" w:rsidP="006E306A"/>
    <w:p w:rsidR="006E306A" w:rsidRDefault="006E306A" w:rsidP="006E306A">
      <w:r>
        <w:t>"lt102": "</w:t>
      </w:r>
      <w:proofErr w:type="spellStart"/>
      <w:r>
        <w:t>Jorge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"lt103": "5.02.2020",</w:t>
      </w:r>
    </w:p>
    <w:p w:rsidR="006E306A" w:rsidRDefault="006E306A" w:rsidP="006E306A"/>
    <w:p w:rsidR="006E306A" w:rsidRDefault="006E306A" w:rsidP="006E306A">
      <w:r>
        <w:t xml:space="preserve">"lt104": "я уже чуть было на операцию не решился, так мне надоели мои 11 см. закажу пока </w:t>
      </w:r>
      <w:proofErr w:type="spellStart"/>
      <w:r>
        <w:t>Bigboy</w:t>
      </w:r>
      <w:proofErr w:type="spellEnd"/>
      <w:r>
        <w:t>, может правда поможет.",</w:t>
      </w:r>
    </w:p>
    <w:p w:rsidR="006E306A" w:rsidRDefault="006E306A" w:rsidP="006E306A"/>
    <w:p w:rsidR="006E306A" w:rsidRDefault="006E306A" w:rsidP="006E306A">
      <w:r>
        <w:t>"lt105": "</w:t>
      </w:r>
      <w:proofErr w:type="spellStart"/>
      <w:r>
        <w:t>Swen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"lt106": "7.02.2020",</w:t>
      </w:r>
    </w:p>
    <w:p w:rsidR="006E306A" w:rsidRDefault="006E306A" w:rsidP="006E306A"/>
    <w:p w:rsidR="006E306A" w:rsidRDefault="006E306A" w:rsidP="006E306A">
      <w:r>
        <w:t xml:space="preserve">"lt107": "У меня </w:t>
      </w:r>
      <w:proofErr w:type="spellStart"/>
      <w:r>
        <w:t>друган</w:t>
      </w:r>
      <w:proofErr w:type="spellEnd"/>
      <w:r>
        <w:t xml:space="preserve"> сделал операцию по увеличению. теперь у него вообще не встает…",</w:t>
      </w:r>
    </w:p>
    <w:p w:rsidR="006E306A" w:rsidRDefault="006E306A" w:rsidP="006E306A"/>
    <w:p w:rsidR="006E306A" w:rsidRDefault="006E306A" w:rsidP="006E306A">
      <w:r>
        <w:t>"lt108": "</w:t>
      </w:r>
      <w:proofErr w:type="spellStart"/>
      <w:r>
        <w:t>Kit</w:t>
      </w:r>
      <w:proofErr w:type="spellEnd"/>
      <w:r>
        <w:t>",</w:t>
      </w:r>
    </w:p>
    <w:p w:rsidR="006E306A" w:rsidRDefault="006E306A" w:rsidP="006E306A"/>
    <w:p w:rsidR="006E306A" w:rsidRDefault="006E306A" w:rsidP="006E306A">
      <w:r>
        <w:t>"lt109": "8.02.2020",</w:t>
      </w:r>
    </w:p>
    <w:p w:rsidR="006E306A" w:rsidRDefault="006E306A" w:rsidP="006E306A"/>
    <w:p w:rsidR="006E306A" w:rsidRDefault="006E306A" w:rsidP="006E306A">
      <w:r>
        <w:t xml:space="preserve">"lt110": "Да, есть такие побочные эффекты от операции, слышал. Вообще там очень сложный механизм, тут подрезать, там убрать, тут добавить. Да и зачем платить больше, если </w:t>
      </w:r>
      <w:proofErr w:type="spellStart"/>
      <w:r>
        <w:t>Bigboy</w:t>
      </w:r>
      <w:proofErr w:type="spellEnd"/>
      <w:r>
        <w:t xml:space="preserve"> </w:t>
      </w:r>
      <w:r>
        <w:lastRenderedPageBreak/>
        <w:t>реально эффективный, да и сексом можно сразу заниматься, а не воздерживаться несколько месяцев.",</w:t>
      </w:r>
    </w:p>
    <w:p w:rsidR="006E306A" w:rsidRDefault="006E306A" w:rsidP="006E306A"/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"lt111": "Primary Sidebar",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"lt112": "Trending Posts",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"lt113": "6 Tips For New Stay-at-Home Dads",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"lt114": "Families",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"lt115": "Why You May Well Be a Racist (Even Though You Don’t Feel Like One)",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"lt116": "Social Justice",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"lt117": "The New Locker Room Talk",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"lt118": "Advice &amp;amp; Confessions",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"lt119": "Talking About Men and the Macho Paradox, Part Two",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"lt120": "Social Justice",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"lt121": "Malibu Burning: Facing Down the Woolsey Fire and Finding the Stories in the Aftermath",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"lt122": "Advice &amp;amp; Confessions",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"lt123": "Why I'm Here",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"lt124": "Ethics &amp;amp; Values",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"lt125": "In Defense of Political Correctness",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lastRenderedPageBreak/>
        <w:t>"lt126": "Ethics &amp;amp; Values",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"lt127": "I Didn't Trust My Wife Long Before She Stopped Trusting Me",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"lt128": "Marriage &amp;amp; Commitment",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"lt129": "Is Nostalgia and Its Warm Hazy Glow Good for Us?",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"lt130": "Advice &amp;amp; Confessions",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"lt131": "31 Reasons to Join The Good Men Project Premium Member Community",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"lt132": "Become a Premium Member",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"lt133": "Copyright ©&amp;</w:t>
      </w:r>
      <w:proofErr w:type="spellStart"/>
      <w:r w:rsidRPr="006E306A">
        <w:rPr>
          <w:lang w:val="en-US"/>
        </w:rPr>
        <w:t>nbsp</w:t>
      </w:r>
      <w:proofErr w:type="spellEnd"/>
      <w:r w:rsidRPr="006E306A">
        <w:rPr>
          <w:lang w:val="en-US"/>
        </w:rPr>
        <w:t xml:space="preserve">;&lt;span class=\"footer-date\"&gt;&lt;/span&gt;GoodMenProject.com&lt;a </w:t>
      </w:r>
      <w:proofErr w:type="spellStart"/>
      <w:r w:rsidRPr="006E306A">
        <w:rPr>
          <w:lang w:val="en-US"/>
        </w:rPr>
        <w:t>href</w:t>
      </w:r>
      <w:proofErr w:type="spellEnd"/>
      <w:r w:rsidRPr="006E306A">
        <w:rPr>
          <w:lang w:val="en-US"/>
        </w:rPr>
        <w:t>=\"\"&gt;&lt;</w:t>
      </w:r>
      <w:proofErr w:type="spellStart"/>
      <w:r w:rsidRPr="006E306A">
        <w:rPr>
          <w:lang w:val="en-US"/>
        </w:rPr>
        <w:t>img</w:t>
      </w:r>
      <w:proofErr w:type="spellEnd"/>
      <w:r w:rsidRPr="006E306A">
        <w:rPr>
          <w:lang w:val="en-US"/>
        </w:rPr>
        <w:t xml:space="preserve"> class=\"</w:t>
      </w:r>
      <w:proofErr w:type="spellStart"/>
      <w:r w:rsidRPr="006E306A">
        <w:rPr>
          <w:lang w:val="en-US"/>
        </w:rPr>
        <w:t>lazyloaded</w:t>
      </w:r>
      <w:proofErr w:type="spellEnd"/>
      <w:r w:rsidRPr="006E306A">
        <w:rPr>
          <w:lang w:val="en-US"/>
        </w:rPr>
        <w:t xml:space="preserve">\" </w:t>
      </w:r>
      <w:proofErr w:type="spellStart"/>
      <w:r w:rsidRPr="006E306A">
        <w:rPr>
          <w:lang w:val="en-US"/>
        </w:rPr>
        <w:t>src</w:t>
      </w:r>
      <w:proofErr w:type="spellEnd"/>
      <w:r w:rsidRPr="006E306A">
        <w:rPr>
          <w:lang w:val="en-US"/>
        </w:rPr>
        <w:t>=\"./</w:t>
      </w:r>
      <w:proofErr w:type="spellStart"/>
      <w:r w:rsidRPr="006E306A">
        <w:rPr>
          <w:lang w:val="en-US"/>
        </w:rPr>
        <w:t>index_files</w:t>
      </w:r>
      <w:proofErr w:type="spellEnd"/>
      <w:r w:rsidRPr="006E306A">
        <w:rPr>
          <w:lang w:val="en-US"/>
        </w:rPr>
        <w:t>/9seeds.png\"&gt;&lt;/a&gt;",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"lt134": "Facebook",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"lt135": "Tweet",</w:t>
      </w:r>
    </w:p>
    <w:p w:rsidR="006E306A" w:rsidRPr="006E306A" w:rsidRDefault="006E306A" w:rsidP="006E306A">
      <w:pPr>
        <w:rPr>
          <w:lang w:val="en-US"/>
        </w:rPr>
      </w:pPr>
    </w:p>
    <w:p w:rsidR="006E306A" w:rsidRPr="006E306A" w:rsidRDefault="006E306A" w:rsidP="006E306A">
      <w:pPr>
        <w:rPr>
          <w:lang w:val="en-US"/>
        </w:rPr>
      </w:pPr>
      <w:r w:rsidRPr="006E306A">
        <w:rPr>
          <w:lang w:val="en-US"/>
        </w:rPr>
        <w:t>"lt136": "Pin"</w:t>
      </w:r>
    </w:p>
    <w:p w:rsidR="006F5660" w:rsidRPr="006E306A" w:rsidRDefault="006F5660" w:rsidP="006E306A">
      <w:pPr>
        <w:rPr>
          <w:lang w:val="en-US"/>
        </w:rPr>
      </w:pPr>
    </w:p>
    <w:sectPr w:rsidR="006F5660" w:rsidRPr="006E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69"/>
    <w:rsid w:val="006E306A"/>
    <w:rsid w:val="006F5660"/>
    <w:rsid w:val="00D0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E76A9-41BE-470F-81BA-3DCB47F4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BC4602EB</Template>
  <TotalTime>1</TotalTime>
  <Pages>10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Кисляков Евгений Андреевич</dc:creator>
  <cp:keywords/>
  <dc:description/>
  <cp:lastModifiedBy>Кисляков Евгений Андреевич</cp:lastModifiedBy>
  <cp:revision>2</cp:revision>
  <dcterms:created xsi:type="dcterms:W3CDTF">2020-02-10T07:44:00Z</dcterms:created>
  <dcterms:modified xsi:type="dcterms:W3CDTF">2020-02-10T07:45:00Z</dcterms:modified>
</cp:coreProperties>
</file>